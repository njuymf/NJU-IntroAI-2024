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BFF7C96" w14:textId="77777777" w:rsidR="00AA62D6" w:rsidRPr="009A4049" w:rsidRDefault="00AA62D6" w:rsidP="00AA62D6">
      <w:pPr>
        <w:rPr>
          <w:rStyle w:val="a8"/>
          <w:rFonts w:hint="eastAsia"/>
          <w:sz w:val="18"/>
        </w:rPr>
      </w:pPr>
      <w:r>
        <w:rPr>
          <w:rFonts w:hint="eastAsia"/>
        </w:rPr>
        <w:t>Bait</w:t>
      </w:r>
      <w:r>
        <w:rPr>
          <w:rFonts w:hint="eastAsia"/>
        </w:rPr>
        <w:t>游戏实验报告</w:t>
      </w:r>
    </w:p>
    <w:p w14:paraId="335B4894" w14:textId="77777777" w:rsidR="00AA62D6" w:rsidRDefault="00AA62D6" w:rsidP="00AA62D6">
      <w:proofErr w:type="gramStart"/>
      <w:r>
        <w:rPr>
          <w:rFonts w:hint="eastAsia"/>
        </w:rPr>
        <w:t>余孟凡</w:t>
      </w:r>
      <w:proofErr w:type="gramEnd"/>
      <w:r>
        <w:rPr>
          <w:rFonts w:hint="eastAsia"/>
        </w:rPr>
        <w:t>（</w:t>
      </w:r>
      <w:r>
        <w:rPr>
          <w:rFonts w:hint="eastAsia"/>
        </w:rPr>
        <w:t>231240002</w:t>
      </w:r>
      <w:r>
        <w:rPr>
          <w:rFonts w:hint="eastAsia"/>
        </w:rPr>
        <w:t>、</w:t>
      </w:r>
      <w:r>
        <w:rPr>
          <w:rFonts w:hint="eastAsia"/>
        </w:rPr>
        <w:t>231240002@smail.nju.edu..cn</w:t>
      </w:r>
      <w:r>
        <w:rPr>
          <w:rFonts w:hint="eastAsia"/>
        </w:rPr>
        <w:t>）</w:t>
      </w:r>
    </w:p>
    <w:p w14:paraId="4FFC378C" w14:textId="77777777" w:rsidR="00AA62D6" w:rsidRDefault="00AA62D6" w:rsidP="00AA62D6">
      <w:r>
        <w:rPr>
          <w:rFonts w:hint="eastAsia"/>
        </w:rPr>
        <w:t>(</w:t>
      </w:r>
      <w:r>
        <w:rPr>
          <w:rFonts w:hint="eastAsia"/>
        </w:rPr>
        <w:t>南京大学</w:t>
      </w:r>
      <w:r>
        <w:rPr>
          <w:rFonts w:hint="eastAsia"/>
        </w:rPr>
        <w:t xml:space="preserve"> </w:t>
      </w:r>
      <w:r>
        <w:rPr>
          <w:rFonts w:hint="eastAsia"/>
        </w:rPr>
        <w:t>计算机科学与技术系</w:t>
      </w:r>
      <w:r>
        <w:rPr>
          <w:rFonts w:hint="eastAsia"/>
        </w:rPr>
        <w:t xml:space="preserve">, </w:t>
      </w:r>
      <w:r>
        <w:rPr>
          <w:rFonts w:hint="eastAsia"/>
        </w:rPr>
        <w:t>南京</w:t>
      </w:r>
      <w:r>
        <w:rPr>
          <w:rFonts w:hint="eastAsia"/>
        </w:rPr>
        <w:t xml:space="preserve">  210093)</w:t>
      </w:r>
    </w:p>
    <w:p w14:paraId="19EBD146" w14:textId="77777777" w:rsidR="00AA62D6" w:rsidRDefault="00AA62D6" w:rsidP="00AA62D6"/>
    <w:p w14:paraId="06C834FD" w14:textId="77777777" w:rsidR="00AA62D6" w:rsidRPr="006C5D2C" w:rsidRDefault="00AA62D6" w:rsidP="009A4049">
      <w:r w:rsidRPr="009A4049">
        <w:rPr>
          <w:rFonts w:hint="eastAsia"/>
        </w:rPr>
        <w:t>摘</w:t>
      </w:r>
      <w:r w:rsidRPr="009A4049">
        <w:rPr>
          <w:rFonts w:hint="eastAsia"/>
        </w:rPr>
        <w:t xml:space="preserve">  </w:t>
      </w:r>
      <w:r w:rsidRPr="009A4049">
        <w:rPr>
          <w:rFonts w:hint="eastAsia"/>
        </w:rPr>
        <w:t>要</w:t>
      </w:r>
      <w:r>
        <w:rPr>
          <w:rFonts w:hint="eastAsia"/>
        </w:rPr>
        <w:t>:</w:t>
      </w:r>
      <w:r>
        <w:rPr>
          <w:rFonts w:hint="eastAsia"/>
        </w:rPr>
        <w:tab/>
      </w:r>
      <w:r w:rsidRPr="006C5D2C">
        <w:rPr>
          <w:rFonts w:hint="eastAsia"/>
        </w:rPr>
        <w:tab/>
      </w:r>
      <w:r w:rsidRPr="006C5D2C">
        <w:rPr>
          <w:rFonts w:hint="eastAsia"/>
        </w:rPr>
        <w:tab/>
      </w:r>
      <w:r w:rsidRPr="006C5D2C">
        <w:rPr>
          <w:rFonts w:hint="eastAsia"/>
        </w:rPr>
        <w:t>读懂一个既没有说明文档，也没有基本介绍的程序</w:t>
      </w:r>
    </w:p>
    <w:p w14:paraId="49A5771F" w14:textId="77777777" w:rsidR="00AA62D6" w:rsidRPr="006C5D2C" w:rsidRDefault="00AA62D6" w:rsidP="009A4049">
      <w:r w:rsidRPr="006C5D2C">
        <w:rPr>
          <w:rFonts w:hint="eastAsia"/>
        </w:rPr>
        <w:tab/>
      </w:r>
      <w:r w:rsidRPr="006C5D2C">
        <w:rPr>
          <w:rFonts w:hint="eastAsia"/>
        </w:rPr>
        <w:t>掌握较为复杂的借口调用方法，真实体会面向对象设计思想。</w:t>
      </w:r>
    </w:p>
    <w:p w14:paraId="6BD7B65A" w14:textId="77777777" w:rsidR="00AA62D6" w:rsidRDefault="00AA62D6" w:rsidP="009A4049">
      <w:r w:rsidRPr="006C5D2C">
        <w:rPr>
          <w:rFonts w:hint="eastAsia"/>
        </w:rPr>
        <w:tab/>
      </w:r>
      <w:r w:rsidRPr="006C5D2C">
        <w:rPr>
          <w:rFonts w:hint="eastAsia"/>
        </w:rPr>
        <w:t>编写一个基本的</w:t>
      </w:r>
      <w:r w:rsidRPr="006C5D2C">
        <w:rPr>
          <w:rFonts w:hint="eastAsia"/>
        </w:rPr>
        <w:t>DFS</w:t>
      </w:r>
      <w:r w:rsidRPr="006C5D2C">
        <w:rPr>
          <w:rFonts w:hint="eastAsia"/>
        </w:rPr>
        <w:t>接口</w:t>
      </w:r>
      <w:r>
        <w:rPr>
          <w:rFonts w:hint="eastAsia"/>
        </w:rPr>
        <w:t>,</w:t>
      </w:r>
      <w:r>
        <w:rPr>
          <w:rFonts w:hint="eastAsia"/>
        </w:rPr>
        <w:t>并逐渐优化</w:t>
      </w:r>
      <w:r w:rsidRPr="006C5D2C">
        <w:rPr>
          <w:rFonts w:hint="eastAsia"/>
        </w:rPr>
        <w:t>。</w:t>
      </w:r>
    </w:p>
    <w:p w14:paraId="4D7B8F95" w14:textId="77777777" w:rsidR="00AA62D6" w:rsidRPr="006C5D2C" w:rsidRDefault="00AA62D6" w:rsidP="009A4049">
      <w:r>
        <w:tab/>
      </w:r>
      <w:r>
        <w:rPr>
          <w:rFonts w:hint="eastAsia"/>
        </w:rPr>
        <w:t>学习并使用</w:t>
      </w:r>
      <w:proofErr w:type="spellStart"/>
      <w:r>
        <w:rPr>
          <w:rFonts w:hint="eastAsia"/>
        </w:rPr>
        <w:t>Astar</w:t>
      </w:r>
      <w:proofErr w:type="spellEnd"/>
      <w:r>
        <w:rPr>
          <w:rFonts w:hint="eastAsia"/>
        </w:rPr>
        <w:t>算法。</w:t>
      </w:r>
    </w:p>
    <w:p w14:paraId="18402EC2" w14:textId="77777777" w:rsidR="00AA62D6" w:rsidRDefault="00AA62D6" w:rsidP="009A4049">
      <w:r w:rsidRPr="006C5D2C">
        <w:rPr>
          <w:rFonts w:hint="eastAsia"/>
        </w:rPr>
        <w:tab/>
      </w:r>
      <w:r w:rsidRPr="006C5D2C">
        <w:rPr>
          <w:rFonts w:hint="eastAsia"/>
        </w:rPr>
        <w:t>学习大项目的规范化注释</w:t>
      </w:r>
      <w:r>
        <w:rPr>
          <w:rFonts w:hint="eastAsia"/>
        </w:rPr>
        <w:t>。</w:t>
      </w:r>
    </w:p>
    <w:p w14:paraId="714E83F8" w14:textId="77777777" w:rsidR="00AA62D6" w:rsidRDefault="00AA62D6" w:rsidP="009A4049">
      <w:r w:rsidRPr="009A4049">
        <w:rPr>
          <w:rFonts w:hint="eastAsia"/>
        </w:rPr>
        <w:t>关键词</w:t>
      </w:r>
      <w:r>
        <w:rPr>
          <w:rFonts w:hint="eastAsia"/>
        </w:rPr>
        <w:t>:</w:t>
      </w:r>
      <w:r>
        <w:rPr>
          <w:rFonts w:hint="eastAsia"/>
        </w:rPr>
        <w:tab/>
      </w:r>
      <w:r>
        <w:rPr>
          <w:rFonts w:hint="eastAsia"/>
        </w:rPr>
        <w:t>并发性</w:t>
      </w:r>
      <w:r>
        <w:rPr>
          <w:rFonts w:hint="eastAsia"/>
        </w:rPr>
        <w:t>;</w:t>
      </w:r>
      <w:r>
        <w:rPr>
          <w:rFonts w:hint="eastAsia"/>
        </w:rPr>
        <w:t>面向对象</w:t>
      </w:r>
      <w:r>
        <w:rPr>
          <w:rFonts w:hint="eastAsia"/>
        </w:rPr>
        <w:t>;</w:t>
      </w:r>
      <w:r>
        <w:rPr>
          <w:rFonts w:hint="eastAsia"/>
        </w:rPr>
        <w:t>继承反常</w:t>
      </w:r>
      <w:r>
        <w:rPr>
          <w:rFonts w:hint="eastAsia"/>
        </w:rPr>
        <w:t>;</w:t>
      </w:r>
      <w:r>
        <w:rPr>
          <w:rFonts w:hint="eastAsia"/>
        </w:rPr>
        <w:t>渐增式继承</w:t>
      </w:r>
      <w:r>
        <w:rPr>
          <w:rFonts w:hint="eastAsia"/>
        </w:rPr>
        <w:t>;</w:t>
      </w:r>
      <w:r>
        <w:rPr>
          <w:rFonts w:hint="eastAsia"/>
        </w:rPr>
        <w:t>范畴论</w:t>
      </w:r>
    </w:p>
    <w:p w14:paraId="6C29A379" w14:textId="77777777" w:rsidR="00AA62D6" w:rsidRPr="006C5D2C" w:rsidRDefault="00AA62D6" w:rsidP="009A4049"/>
    <w:p w14:paraId="147145D5" w14:textId="77777777" w:rsidR="00AA62D6" w:rsidRDefault="00AA62D6" w:rsidP="009A4049">
      <w:pPr>
        <w:numPr>
          <w:ilvl w:val="0"/>
          <w:numId w:val="5"/>
        </w:numPr>
      </w:pPr>
      <w:r>
        <w:rPr>
          <w:rFonts w:hint="eastAsia"/>
          <w:bCs/>
        </w:rPr>
        <w:t>基础</w:t>
      </w:r>
      <w:r>
        <w:rPr>
          <w:rFonts w:hint="eastAsia"/>
          <w:bCs/>
        </w:rPr>
        <w:t>DFS</w:t>
      </w:r>
      <w:r>
        <w:rPr>
          <w:rFonts w:hint="eastAsia"/>
          <w:bCs/>
        </w:rPr>
        <w:t>搜索</w:t>
      </w:r>
    </w:p>
    <w:p w14:paraId="5890AD02" w14:textId="77777777" w:rsidR="00AA62D6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 w:rsidRPr="006C5D2C">
        <w:rPr>
          <w:rFonts w:hint="eastAsia"/>
        </w:rPr>
        <w:t>我们可以从模板开始捋清</w:t>
      </w:r>
      <w:r w:rsidRPr="006C5D2C">
        <w:rPr>
          <w:rFonts w:hint="eastAsia"/>
        </w:rPr>
        <w:t>DFS</w:t>
      </w:r>
      <w:r w:rsidRPr="006C5D2C">
        <w:rPr>
          <w:rFonts w:hint="eastAsia"/>
        </w:rPr>
        <w:t>的设计思路：</w:t>
      </w:r>
      <w:r w:rsidRPr="006C5D2C">
        <w:rPr>
          <w:rFonts w:hint="eastAsia"/>
        </w:rPr>
        <w:t xml:space="preserve"> DFS</w:t>
      </w:r>
      <w:r w:rsidRPr="006C5D2C">
        <w:rPr>
          <w:rFonts w:hint="eastAsia"/>
        </w:rPr>
        <w:t>的核心是控制状态队列，其核心代码的过程是实现控制。因此我们从这段核心思路出发：</w:t>
      </w:r>
      <w:r w:rsidRPr="006C5D2C">
        <w:rPr>
          <w:rFonts w:hint="eastAsia"/>
        </w:rPr>
        <w:t>1.</w:t>
      </w:r>
      <w:r w:rsidRPr="006C5D2C">
        <w:rPr>
          <w:rFonts w:hint="eastAsia"/>
        </w:rPr>
        <w:t>终止条件：当一个节点没有邻居的时候，我们终止继续搜索，返回对当前节点的检查结果。</w:t>
      </w:r>
      <w:r w:rsidRPr="006C5D2C">
        <w:rPr>
          <w:rFonts w:hint="eastAsia"/>
        </w:rPr>
        <w:t>2.</w:t>
      </w:r>
      <w:r w:rsidRPr="006C5D2C">
        <w:rPr>
          <w:rFonts w:hint="eastAsia"/>
        </w:rPr>
        <w:t>我们需要一个储存已经访问过的状态的列表，然后打印当前状态（也可以使用一个列表储存下来），对当前节点进行检查，然后继续搜索所有邻居</w:t>
      </w:r>
      <w:r>
        <w:rPr>
          <w:rFonts w:hint="eastAsia"/>
        </w:rPr>
        <w:t>。</w:t>
      </w:r>
    </w:p>
    <w:p w14:paraId="4149FB25" w14:textId="77777777" w:rsidR="00AA62D6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>
        <w:rPr>
          <w:rFonts w:hint="eastAsia"/>
        </w:rPr>
        <w:t>一个标准的图搜索模板：</w:t>
      </w:r>
    </w:p>
    <w:p w14:paraId="4E3496FA" w14:textId="77777777" w:rsidR="00AA62D6" w:rsidRDefault="00AA62D6" w:rsidP="009A4049">
      <w:r>
        <w:tab/>
        <w:t xml:space="preserve">public class Graph {  </w:t>
      </w:r>
    </w:p>
    <w:p w14:paraId="5290DB2C" w14:textId="77777777" w:rsidR="00AA62D6" w:rsidRDefault="00AA62D6" w:rsidP="009A4049">
      <w:r>
        <w:tab/>
      </w:r>
      <w:r>
        <w:tab/>
        <w:t xml:space="preserve">private Map&lt;Integer, List&lt;Integer&gt;&gt; </w:t>
      </w:r>
      <w:proofErr w:type="spellStart"/>
      <w:proofErr w:type="gramStart"/>
      <w:r>
        <w:t>adjList</w:t>
      </w:r>
      <w:proofErr w:type="spellEnd"/>
      <w:r>
        <w:t>;</w:t>
      </w:r>
      <w:proofErr w:type="gramEnd"/>
      <w:r>
        <w:t xml:space="preserve">  </w:t>
      </w:r>
    </w:p>
    <w:p w14:paraId="1A350579" w14:textId="77777777" w:rsidR="00AA62D6" w:rsidRDefault="00AA62D6" w:rsidP="009A4049">
      <w:r>
        <w:tab/>
      </w:r>
      <w:r>
        <w:tab/>
        <w:t xml:space="preserve">public </w:t>
      </w:r>
      <w:proofErr w:type="gramStart"/>
      <w:r>
        <w:t>Graph(</w:t>
      </w:r>
      <w:proofErr w:type="gramEnd"/>
      <w:r>
        <w:t xml:space="preserve">) {  </w:t>
      </w:r>
    </w:p>
    <w:p w14:paraId="7F1FA84D" w14:textId="77777777" w:rsidR="00AA62D6" w:rsidRDefault="00AA62D6" w:rsidP="009A4049">
      <w:r>
        <w:tab/>
      </w:r>
      <w:r>
        <w:tab/>
      </w:r>
      <w:r>
        <w:tab/>
      </w:r>
      <w:proofErr w:type="spellStart"/>
      <w:r>
        <w:t>adjList</w:t>
      </w:r>
      <w:proofErr w:type="spellEnd"/>
      <w:r>
        <w:t xml:space="preserve"> = new HashMap&lt;</w:t>
      </w:r>
      <w:proofErr w:type="gramStart"/>
      <w:r>
        <w:t>&gt;(</w:t>
      </w:r>
      <w:proofErr w:type="gramEnd"/>
      <w:r>
        <w:t xml:space="preserve">);  </w:t>
      </w:r>
    </w:p>
    <w:p w14:paraId="7C889EC2" w14:textId="77777777" w:rsidR="00AA62D6" w:rsidRDefault="00AA62D6" w:rsidP="009A4049">
      <w:r>
        <w:tab/>
      </w:r>
      <w:r>
        <w:tab/>
        <w:t xml:space="preserve">}  </w:t>
      </w:r>
    </w:p>
    <w:p w14:paraId="203F845F" w14:textId="77777777" w:rsidR="00AA62D6" w:rsidRDefault="00AA62D6" w:rsidP="009A4049">
      <w:r>
        <w:tab/>
      </w:r>
      <w:r>
        <w:tab/>
        <w:t xml:space="preserve">// Perform depth-first search starting from a given node  </w:t>
      </w:r>
    </w:p>
    <w:p w14:paraId="3FC5E8C9" w14:textId="77777777" w:rsidR="00AA62D6" w:rsidRDefault="00AA62D6" w:rsidP="009A4049">
      <w:r>
        <w:tab/>
      </w:r>
      <w:r>
        <w:tab/>
        <w:t xml:space="preserve">public void </w:t>
      </w:r>
      <w:proofErr w:type="spellStart"/>
      <w:proofErr w:type="gramStart"/>
      <w:r>
        <w:t>dfs</w:t>
      </w:r>
      <w:proofErr w:type="spellEnd"/>
      <w:r>
        <w:t>(</w:t>
      </w:r>
      <w:proofErr w:type="gramEnd"/>
      <w:r>
        <w:t xml:space="preserve">int start) {  </w:t>
      </w:r>
    </w:p>
    <w:p w14:paraId="26802A4F" w14:textId="77777777" w:rsidR="00AA62D6" w:rsidRDefault="00AA62D6" w:rsidP="009A4049">
      <w:r>
        <w:tab/>
      </w:r>
      <w:r>
        <w:tab/>
      </w:r>
      <w:r>
        <w:tab/>
        <w:t>Set&lt;Integer&gt; visited = new HashSet&lt;</w:t>
      </w:r>
      <w:proofErr w:type="gramStart"/>
      <w:r>
        <w:t>&gt;(</w:t>
      </w:r>
      <w:proofErr w:type="gramEnd"/>
      <w:r>
        <w:t xml:space="preserve">);  </w:t>
      </w:r>
    </w:p>
    <w:p w14:paraId="1DE3D086" w14:textId="77777777" w:rsidR="00AA62D6" w:rsidRDefault="00AA62D6" w:rsidP="009A4049">
      <w:r>
        <w:tab/>
      </w:r>
      <w:r>
        <w:tab/>
      </w:r>
      <w:r>
        <w:tab/>
      </w:r>
      <w:proofErr w:type="spellStart"/>
      <w:proofErr w:type="gramStart"/>
      <w:r>
        <w:t>dfsHelper</w:t>
      </w:r>
      <w:proofErr w:type="spellEnd"/>
      <w:r>
        <w:t>(</w:t>
      </w:r>
      <w:proofErr w:type="gramEnd"/>
      <w:r>
        <w:t xml:space="preserve">start, visited);  </w:t>
      </w:r>
    </w:p>
    <w:p w14:paraId="47C36485" w14:textId="77777777" w:rsidR="00AA62D6" w:rsidRDefault="00AA62D6" w:rsidP="009A4049">
      <w:r>
        <w:tab/>
      </w:r>
      <w:r>
        <w:tab/>
        <w:t xml:space="preserve">}  </w:t>
      </w:r>
    </w:p>
    <w:p w14:paraId="2DF412DE" w14:textId="77777777" w:rsidR="00AA62D6" w:rsidRDefault="00AA62D6" w:rsidP="009A4049">
      <w:r>
        <w:tab/>
      </w:r>
      <w:r>
        <w:tab/>
        <w:t xml:space="preserve">// Helper method for DFS  </w:t>
      </w:r>
    </w:p>
    <w:p w14:paraId="07848C3E" w14:textId="77777777" w:rsidR="00AA62D6" w:rsidRDefault="00AA62D6" w:rsidP="009A4049">
      <w:r>
        <w:tab/>
      </w:r>
      <w:r>
        <w:tab/>
        <w:t xml:space="preserve">private void </w:t>
      </w:r>
      <w:proofErr w:type="spellStart"/>
      <w:proofErr w:type="gramStart"/>
      <w:r>
        <w:t>dfsHelper</w:t>
      </w:r>
      <w:proofErr w:type="spellEnd"/>
      <w:r>
        <w:t>(</w:t>
      </w:r>
      <w:proofErr w:type="gramEnd"/>
      <w:r>
        <w:t xml:space="preserve">int node, Set&lt;Integer&gt; visited) {  </w:t>
      </w:r>
    </w:p>
    <w:p w14:paraId="0304E5D8" w14:textId="77777777" w:rsidR="00AA62D6" w:rsidRDefault="00AA62D6" w:rsidP="009A4049">
      <w:r>
        <w:tab/>
      </w:r>
      <w:r>
        <w:tab/>
      </w:r>
      <w:r>
        <w:tab/>
        <w:t xml:space="preserve">// Mark the current node as visited  </w:t>
      </w:r>
    </w:p>
    <w:p w14:paraId="6DF22F3C" w14:textId="77777777" w:rsidR="00AA62D6" w:rsidRDefault="00AA62D6" w:rsidP="009A4049">
      <w:r>
        <w:tab/>
      </w:r>
      <w:r>
        <w:tab/>
      </w:r>
      <w:r>
        <w:tab/>
      </w:r>
      <w:proofErr w:type="spellStart"/>
      <w:r>
        <w:t>visited.add</w:t>
      </w:r>
      <w:proofErr w:type="spellEnd"/>
      <w:r>
        <w:t>(node</w:t>
      </w:r>
      <w:proofErr w:type="gramStart"/>
      <w:r>
        <w:t>);</w:t>
      </w:r>
      <w:proofErr w:type="gramEnd"/>
      <w:r>
        <w:t xml:space="preserve">  </w:t>
      </w:r>
    </w:p>
    <w:p w14:paraId="7F0B1199" w14:textId="77777777" w:rsidR="00AA62D6" w:rsidRDefault="00AA62D6" w:rsidP="009A4049">
      <w:r>
        <w:tab/>
      </w:r>
      <w:r>
        <w:tab/>
      </w:r>
      <w:r>
        <w:tab/>
      </w:r>
      <w:proofErr w:type="spellStart"/>
      <w:r>
        <w:t>System.out.print</w:t>
      </w:r>
      <w:proofErr w:type="spellEnd"/>
      <w:r>
        <w:t xml:space="preserve">(node + " "); // Process the current node (e.g., print)  </w:t>
      </w:r>
    </w:p>
    <w:p w14:paraId="66AF14A3" w14:textId="77777777" w:rsidR="00AA62D6" w:rsidRDefault="00AA62D6" w:rsidP="009A4049">
      <w:r>
        <w:tab/>
      </w:r>
      <w:r>
        <w:tab/>
      </w:r>
      <w:r>
        <w:tab/>
        <w:t xml:space="preserve">// Traverse all neighbors  </w:t>
      </w:r>
    </w:p>
    <w:p w14:paraId="65B7AD5E" w14:textId="77777777" w:rsidR="00AA62D6" w:rsidRDefault="00AA62D6" w:rsidP="009A4049">
      <w:r>
        <w:tab/>
      </w:r>
      <w:r>
        <w:tab/>
      </w:r>
      <w:r>
        <w:tab/>
        <w:t xml:space="preserve">for (int </w:t>
      </w:r>
      <w:proofErr w:type="gramStart"/>
      <w:r>
        <w:t>neighbor :</w:t>
      </w:r>
      <w:proofErr w:type="gramEnd"/>
      <w:r>
        <w:t xml:space="preserve"> </w:t>
      </w:r>
      <w:proofErr w:type="spellStart"/>
      <w:r>
        <w:t>adjList.getOrDefault</w:t>
      </w:r>
      <w:proofErr w:type="spellEnd"/>
      <w:r>
        <w:t xml:space="preserve">(node, new </w:t>
      </w:r>
      <w:proofErr w:type="spellStart"/>
      <w:r>
        <w:t>ArrayList</w:t>
      </w:r>
      <w:proofErr w:type="spellEnd"/>
      <w:r>
        <w:t xml:space="preserve">&lt;&gt;())) {  </w:t>
      </w:r>
    </w:p>
    <w:p w14:paraId="5282EE87" w14:textId="77777777" w:rsidR="00AA62D6" w:rsidRDefault="00AA62D6" w:rsidP="009A4049">
      <w:r>
        <w:tab/>
      </w:r>
      <w:r>
        <w:tab/>
      </w:r>
      <w:r>
        <w:tab/>
      </w:r>
      <w:r>
        <w:tab/>
        <w:t xml:space="preserve">if </w:t>
      </w:r>
      <w:proofErr w:type="gramStart"/>
      <w:r>
        <w:t>(!</w:t>
      </w:r>
      <w:proofErr w:type="spellStart"/>
      <w:r>
        <w:t>visited</w:t>
      </w:r>
      <w:proofErr w:type="gramEnd"/>
      <w:r>
        <w:t>.contains</w:t>
      </w:r>
      <w:proofErr w:type="spellEnd"/>
      <w:r>
        <w:t xml:space="preserve">(neighbor)) {  </w:t>
      </w:r>
    </w:p>
    <w:p w14:paraId="040582CB" w14:textId="77777777" w:rsidR="00AA62D6" w:rsidRDefault="00AA62D6" w:rsidP="009A4049"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dfsHelper</w:t>
      </w:r>
      <w:proofErr w:type="spellEnd"/>
      <w:r>
        <w:t>(</w:t>
      </w:r>
      <w:proofErr w:type="gramEnd"/>
      <w:r>
        <w:t xml:space="preserve">neighbor, visited);  </w:t>
      </w:r>
    </w:p>
    <w:p w14:paraId="62775FBD" w14:textId="77777777" w:rsidR="00AA62D6" w:rsidRDefault="00AA62D6" w:rsidP="009A4049">
      <w:r>
        <w:tab/>
      </w:r>
      <w:r>
        <w:tab/>
      </w:r>
      <w:r>
        <w:tab/>
      </w:r>
      <w:r>
        <w:tab/>
        <w:t xml:space="preserve">}  </w:t>
      </w:r>
    </w:p>
    <w:p w14:paraId="18A0C621" w14:textId="77777777" w:rsidR="00AA62D6" w:rsidRDefault="00AA62D6" w:rsidP="009A4049">
      <w:r>
        <w:tab/>
      </w:r>
      <w:r>
        <w:tab/>
      </w:r>
      <w:r>
        <w:tab/>
        <w:t xml:space="preserve">}  </w:t>
      </w:r>
    </w:p>
    <w:p w14:paraId="6ADDAC1D" w14:textId="77777777" w:rsidR="00AA62D6" w:rsidRDefault="00AA62D6" w:rsidP="009A4049">
      <w:r>
        <w:tab/>
      </w:r>
      <w:r>
        <w:tab/>
        <w:t xml:space="preserve">}  </w:t>
      </w:r>
    </w:p>
    <w:p w14:paraId="5520C35A" w14:textId="77777777" w:rsidR="00AA62D6" w:rsidRDefault="00AA62D6" w:rsidP="009A4049">
      <w:r>
        <w:tab/>
        <w:t>}</w:t>
      </w:r>
    </w:p>
    <w:p w14:paraId="64F34669" w14:textId="77777777" w:rsidR="00AA62D6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 w:rsidRPr="006C5D2C">
        <w:rPr>
          <w:rFonts w:hint="eastAsia"/>
        </w:rPr>
        <w:t>整体方案设计</w:t>
      </w:r>
    </w:p>
    <w:p w14:paraId="63E10781" w14:textId="77777777" w:rsidR="00AA62D6" w:rsidRDefault="00AA62D6" w:rsidP="009A4049">
      <w:r w:rsidRPr="006C5D2C">
        <w:rPr>
          <w:rFonts w:hint="eastAsia"/>
        </w:rPr>
        <w:t>由于没有说明文档，这不得不迫使我</w:t>
      </w:r>
      <w:r w:rsidRPr="006C5D2C">
        <w:rPr>
          <w:rFonts w:hint="eastAsia"/>
        </w:rPr>
        <w:t>RTFSC</w:t>
      </w:r>
      <w:r w:rsidRPr="006C5D2C">
        <w:rPr>
          <w:rFonts w:hint="eastAsia"/>
        </w:rPr>
        <w:t>，并进行梳理，梳理内容大致如下：</w:t>
      </w:r>
    </w:p>
    <w:p w14:paraId="4AE9C624" w14:textId="77777777" w:rsidR="00AA62D6" w:rsidRDefault="00AA62D6" w:rsidP="009A4049">
      <w:r>
        <w:rPr>
          <w:rFonts w:hint="eastAsia"/>
        </w:rPr>
        <w:t>Observation</w:t>
      </w:r>
      <w:r>
        <w:rPr>
          <w:rFonts w:hint="eastAsia"/>
        </w:rPr>
        <w:t>类：</w:t>
      </w:r>
      <w:r>
        <w:rPr>
          <w:rFonts w:hint="eastAsia"/>
        </w:rPr>
        <w:t xml:space="preserve"> </w:t>
      </w:r>
      <w:r>
        <w:rPr>
          <w:rFonts w:hint="eastAsia"/>
        </w:rPr>
        <w:t>实现了</w:t>
      </w:r>
      <w:r>
        <w:rPr>
          <w:rFonts w:hint="eastAsia"/>
        </w:rPr>
        <w:t xml:space="preserve"> Comparable</w:t>
      </w:r>
      <w:r>
        <w:rPr>
          <w:rFonts w:hint="eastAsia"/>
        </w:rPr>
        <w:t>接口，允许比较不同的观察对象。</w:t>
      </w:r>
    </w:p>
    <w:p w14:paraId="05632A99" w14:textId="77777777" w:rsidR="00AA62D6" w:rsidRDefault="00AA62D6" w:rsidP="009A4049">
      <w:proofErr w:type="spellStart"/>
      <w:r>
        <w:rPr>
          <w:rFonts w:hint="eastAsia"/>
        </w:rPr>
        <w:lastRenderedPageBreak/>
        <w:t>StateObservation</w:t>
      </w:r>
      <w:proofErr w:type="spellEnd"/>
      <w:r>
        <w:rPr>
          <w:rFonts w:hint="eastAsia"/>
        </w:rPr>
        <w:t>类：</w:t>
      </w:r>
    </w:p>
    <w:p w14:paraId="4865E90D" w14:textId="77777777" w:rsidR="00AA62D6" w:rsidRDefault="00AA62D6" w:rsidP="009A4049">
      <w:proofErr w:type="spellStart"/>
      <w:r>
        <w:rPr>
          <w:rFonts w:hint="eastAsia"/>
        </w:rPr>
        <w:t>getObservationGrid</w:t>
      </w:r>
      <w:proofErr w:type="spellEnd"/>
      <w:r>
        <w:rPr>
          <w:rFonts w:hint="eastAsia"/>
        </w:rPr>
        <w:t>:</w:t>
      </w:r>
      <w:r>
        <w:rPr>
          <w:rFonts w:hint="eastAsia"/>
        </w:rPr>
        <w:t>功能</w:t>
      </w:r>
      <w:r>
        <w:rPr>
          <w:rFonts w:hint="eastAsia"/>
        </w:rPr>
        <w:t xml:space="preserve">: </w:t>
      </w:r>
      <w:r>
        <w:rPr>
          <w:rFonts w:hint="eastAsia"/>
        </w:rPr>
        <w:t>该方法用于获取当前游戏状态的观察网格。具体返回的内容通常包括不同位置的观察数据。</w:t>
      </w:r>
    </w:p>
    <w:p w14:paraId="08AA7DC7" w14:textId="77777777" w:rsidR="00AA62D6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 w:rsidRPr="006C5D2C">
        <w:rPr>
          <w:rFonts w:hint="eastAsia"/>
        </w:rPr>
        <w:t>现在考虑以何种方式实现</w:t>
      </w:r>
      <w:r w:rsidRPr="006C5D2C">
        <w:rPr>
          <w:rFonts w:hint="eastAsia"/>
        </w:rPr>
        <w:t>DFS</w:t>
      </w:r>
      <w:r w:rsidRPr="006C5D2C">
        <w:rPr>
          <w:rFonts w:hint="eastAsia"/>
        </w:rPr>
        <w:t>：最初考虑在搜索树和图时最常见的递归方法，但是为了调试和方便观察，编写了如下函数来实现显式</w:t>
      </w:r>
      <w:proofErr w:type="gramStart"/>
      <w:r w:rsidRPr="006C5D2C">
        <w:rPr>
          <w:rFonts w:hint="eastAsia"/>
        </w:rPr>
        <w:t>栈</w:t>
      </w:r>
      <w:proofErr w:type="gramEnd"/>
      <w:r w:rsidRPr="006C5D2C">
        <w:rPr>
          <w:rFonts w:hint="eastAsia"/>
        </w:rPr>
        <w:t>的调试：</w:t>
      </w:r>
    </w:p>
    <w:p w14:paraId="0FA7FDE8" w14:textId="77777777" w:rsidR="00AA62D6" w:rsidRPr="00F20032" w:rsidRDefault="003C359F" w:rsidP="00AA62D6">
      <w:r>
        <w:pict w14:anchorId="4C0A490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1" o:spid="_x0000_i1025" type="#_x0000_t75" style="width:439.35pt;height:124.65pt;visibility:visible">
            <v:imagedata r:id="rId8" o:title=""/>
          </v:shape>
        </w:pict>
      </w:r>
    </w:p>
    <w:p w14:paraId="3AC4731D" w14:textId="77777777" w:rsidR="00AA62D6" w:rsidRDefault="003C359F" w:rsidP="00AA62D6">
      <w:pPr>
        <w:pStyle w:val="a0"/>
        <w:ind w:firstLine="372"/>
        <w:rPr>
          <w:noProof/>
        </w:rPr>
      </w:pPr>
      <w:r>
        <w:rPr>
          <w:noProof/>
        </w:rPr>
        <w:pict w14:anchorId="419FCC3C">
          <v:shape id="_x0000_i1026" type="#_x0000_t75" style="width:439.35pt;height:125pt;visibility:visible">
            <v:imagedata r:id="rId8" o:title=""/>
          </v:shape>
        </w:pict>
      </w:r>
    </w:p>
    <w:p w14:paraId="1D810477" w14:textId="77777777" w:rsidR="00AA62D6" w:rsidRPr="006C5D2C" w:rsidRDefault="00AA62D6" w:rsidP="009A4049">
      <w:r>
        <w:rPr>
          <w:rFonts w:hint="eastAsia"/>
          <w:noProof/>
        </w:rPr>
        <w:t>这</w:t>
      </w:r>
      <w:r w:rsidRPr="00AC210B">
        <w:rPr>
          <w:rFonts w:hint="eastAsia"/>
          <w:noProof/>
        </w:rPr>
        <w:t>样就可以随时查看栈的内容，查处可能的搜索问题，并进行改进。</w:t>
      </w:r>
    </w:p>
    <w:p w14:paraId="79951667" w14:textId="77777777" w:rsidR="00AA62D6" w:rsidRPr="00AC210B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>
        <w:rPr>
          <w:rFonts w:hint="eastAsia"/>
        </w:rPr>
        <w:t>具体实现方法</w:t>
      </w:r>
    </w:p>
    <w:p w14:paraId="67897111" w14:textId="77777777" w:rsidR="00AA62D6" w:rsidRPr="00AC210B" w:rsidRDefault="00AA62D6" w:rsidP="009A4049">
      <w:pPr>
        <w:numPr>
          <w:ilvl w:val="2"/>
          <w:numId w:val="5"/>
        </w:numPr>
      </w:pPr>
      <w:r w:rsidRPr="00AC210B">
        <w:rPr>
          <w:rFonts w:hint="eastAsia"/>
        </w:rPr>
        <w:t>新建的四个类变量的简单介绍如下：</w:t>
      </w:r>
    </w:p>
    <w:p w14:paraId="1EC37890" w14:textId="77777777" w:rsidR="00AA62D6" w:rsidRPr="00AC210B" w:rsidRDefault="00AA62D6" w:rsidP="009A4049">
      <w:pPr>
        <w:numPr>
          <w:ilvl w:val="3"/>
          <w:numId w:val="5"/>
        </w:numPr>
      </w:pPr>
      <w:proofErr w:type="spellStart"/>
      <w:r w:rsidRPr="00AC210B">
        <w:t>actionsSequence</w:t>
      </w:r>
      <w:proofErr w:type="spellEnd"/>
      <w:r w:rsidRPr="00AC210B">
        <w:t>:</w:t>
      </w:r>
      <w:r w:rsidRPr="00AC210B">
        <w:rPr>
          <w:rFonts w:hint="eastAsia"/>
        </w:rPr>
        <w:t>类型：</w:t>
      </w:r>
      <w:r w:rsidRPr="00AC210B">
        <w:rPr>
          <w:rFonts w:hint="eastAsia"/>
        </w:rPr>
        <w:t>List&lt;</w:t>
      </w:r>
      <w:proofErr w:type="spellStart"/>
      <w:r w:rsidRPr="00AC210B">
        <w:rPr>
          <w:rFonts w:hint="eastAsia"/>
        </w:rPr>
        <w:t>Types.ACTIONS</w:t>
      </w:r>
      <w:proofErr w:type="spellEnd"/>
      <w:r w:rsidRPr="00AC210B">
        <w:rPr>
          <w:rFonts w:hint="eastAsia"/>
        </w:rPr>
        <w:t xml:space="preserve">&gt; </w:t>
      </w:r>
      <w:r w:rsidRPr="00AC210B">
        <w:rPr>
          <w:rFonts w:hint="eastAsia"/>
        </w:rPr>
        <w:t>用于存储代理在探索过程中生成的动作序列。代理将按照这个序列依次执行动作，以达到游戏的目标。</w:t>
      </w:r>
    </w:p>
    <w:p w14:paraId="4BF4E88E" w14:textId="77777777" w:rsidR="00AA62D6" w:rsidRPr="00AC210B" w:rsidRDefault="00AA62D6" w:rsidP="009A4049">
      <w:pPr>
        <w:numPr>
          <w:ilvl w:val="3"/>
          <w:numId w:val="5"/>
        </w:numPr>
      </w:pPr>
      <w:proofErr w:type="spellStart"/>
      <w:r w:rsidRPr="00AC210B">
        <w:t>visitedState</w:t>
      </w:r>
      <w:proofErr w:type="spellEnd"/>
      <w:r>
        <w:rPr>
          <w:rFonts w:hint="eastAsia"/>
        </w:rPr>
        <w:t>:</w:t>
      </w:r>
      <w:r w:rsidRPr="00AC210B">
        <w:rPr>
          <w:rFonts w:hint="eastAsia"/>
        </w:rPr>
        <w:t>类型：</w:t>
      </w:r>
      <w:r w:rsidRPr="00AC210B">
        <w:rPr>
          <w:rFonts w:hint="eastAsia"/>
        </w:rPr>
        <w:t>List&lt;</w:t>
      </w:r>
      <w:proofErr w:type="spellStart"/>
      <w:r w:rsidRPr="00AC210B">
        <w:rPr>
          <w:rFonts w:hint="eastAsia"/>
        </w:rPr>
        <w:t>StateObservation</w:t>
      </w:r>
      <w:proofErr w:type="spellEnd"/>
      <w:r w:rsidRPr="00AC210B">
        <w:rPr>
          <w:rFonts w:hint="eastAsia"/>
        </w:rPr>
        <w:t xml:space="preserve">&gt; </w:t>
      </w:r>
      <w:r w:rsidRPr="00AC210B">
        <w:rPr>
          <w:rFonts w:hint="eastAsia"/>
        </w:rPr>
        <w:t>用于存储已经访问过的状态。通过记录这些状态，代理可以避免重复探索，从而提高搜索效率。</w:t>
      </w:r>
    </w:p>
    <w:p w14:paraId="0D8A6AED" w14:textId="77777777" w:rsidR="00AA62D6" w:rsidRPr="00AC210B" w:rsidRDefault="00AA62D6" w:rsidP="009A4049">
      <w:pPr>
        <w:numPr>
          <w:ilvl w:val="3"/>
          <w:numId w:val="5"/>
        </w:numPr>
      </w:pPr>
      <w:proofErr w:type="spellStart"/>
      <w:r w:rsidRPr="00AC210B">
        <w:t>isWin</w:t>
      </w:r>
      <w:proofErr w:type="spellEnd"/>
      <w:r w:rsidRPr="00AC210B">
        <w:t>:</w:t>
      </w:r>
      <w:r w:rsidRPr="00AC210B">
        <w:rPr>
          <w:rFonts w:hint="eastAsia"/>
        </w:rPr>
        <w:t>类型：</w:t>
      </w:r>
      <w:proofErr w:type="spellStart"/>
      <w:r w:rsidRPr="00AC210B">
        <w:rPr>
          <w:rFonts w:hint="eastAsia"/>
        </w:rPr>
        <w:t>boolean</w:t>
      </w:r>
      <w:proofErr w:type="spellEnd"/>
      <w:r w:rsidRPr="00AC210B">
        <w:rPr>
          <w:rFonts w:hint="eastAsia"/>
        </w:rPr>
        <w:t xml:space="preserve"> </w:t>
      </w:r>
      <w:r w:rsidRPr="00AC210B">
        <w:rPr>
          <w:rFonts w:hint="eastAsia"/>
        </w:rPr>
        <w:t>一个布尔值，用于指示代理是否找到了通往胜利的路径。如果找到了路径，该值将被设置为</w:t>
      </w:r>
      <w:r w:rsidRPr="00AC210B">
        <w:rPr>
          <w:rFonts w:hint="eastAsia"/>
        </w:rPr>
        <w:t xml:space="preserve"> `true`</w:t>
      </w:r>
      <w:r w:rsidRPr="00AC210B">
        <w:rPr>
          <w:rFonts w:hint="eastAsia"/>
        </w:rPr>
        <w:t>。</w:t>
      </w:r>
    </w:p>
    <w:p w14:paraId="1234C9B0" w14:textId="77777777" w:rsidR="00AA62D6" w:rsidRPr="00AC210B" w:rsidRDefault="00AA62D6" w:rsidP="009A4049">
      <w:pPr>
        <w:numPr>
          <w:ilvl w:val="3"/>
          <w:numId w:val="5"/>
        </w:numPr>
      </w:pPr>
      <w:proofErr w:type="spellStart"/>
      <w:r w:rsidRPr="00AC210B">
        <w:t>currentActionIndex</w:t>
      </w:r>
      <w:proofErr w:type="spellEnd"/>
      <w:r w:rsidRPr="00AC210B">
        <w:t>:</w:t>
      </w:r>
      <w:r w:rsidRPr="00AC210B">
        <w:rPr>
          <w:rFonts w:hint="eastAsia"/>
        </w:rPr>
        <w:t>类型：</w:t>
      </w:r>
      <w:r w:rsidRPr="00AC210B">
        <w:rPr>
          <w:rFonts w:hint="eastAsia"/>
        </w:rPr>
        <w:t>int</w:t>
      </w:r>
      <w:r>
        <w:rPr>
          <w:rFonts w:hint="eastAsia"/>
        </w:rPr>
        <w:t xml:space="preserve"> </w:t>
      </w:r>
      <w:r w:rsidRPr="00AC210B">
        <w:rPr>
          <w:rFonts w:hint="eastAsia"/>
        </w:rPr>
        <w:t>当前动作序列的索引。它用于跟踪代理在动作序列中的位置，以便在每个游戏步骤中执行下一个动作。</w:t>
      </w:r>
    </w:p>
    <w:p w14:paraId="0E2A1246" w14:textId="77777777" w:rsidR="00AA62D6" w:rsidRDefault="00AA62D6" w:rsidP="001A7983">
      <w:pPr>
        <w:numPr>
          <w:ilvl w:val="2"/>
          <w:numId w:val="5"/>
        </w:numPr>
        <w:rPr>
          <w:noProof/>
        </w:rPr>
      </w:pPr>
      <w:r>
        <w:rPr>
          <w:rFonts w:hint="eastAsia"/>
          <w:noProof/>
        </w:rPr>
        <w:t>核心搜索逻辑</w:t>
      </w:r>
      <w:r w:rsidR="003C359F">
        <w:lastRenderedPageBreak/>
        <w:pict w14:anchorId="2A6AF2F7">
          <v:shape id="_x0000_i1027" type="#_x0000_t75" style="width:439pt;height:357pt;visibility:visible">
            <v:imagedata r:id="rId9" o:title=""/>
          </v:shape>
        </w:pict>
      </w:r>
      <w:r w:rsidR="003C359F">
        <w:rPr>
          <w:noProof/>
        </w:rPr>
        <w:lastRenderedPageBreak/>
        <w:pict w14:anchorId="63F7A70C">
          <v:shape id="_x0000_i1028" type="#_x0000_t75" style="width:439pt;height:357pt;visibility:visible">
            <v:imagedata r:id="rId9" o:title=""/>
          </v:shape>
        </w:pict>
      </w:r>
    </w:p>
    <w:p w14:paraId="7F0BB6C8" w14:textId="77777777" w:rsidR="00AA62D6" w:rsidRDefault="00AA62D6" w:rsidP="001A7983">
      <w:r>
        <w:rPr>
          <w:rFonts w:hint="eastAsia"/>
        </w:rPr>
        <w:t>使用一个显式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来储存状态，并进行搜索，并进行入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出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的操作。具体来说，对每一个状态进行结束检查和扩展。</w:t>
      </w:r>
    </w:p>
    <w:p w14:paraId="7F700F10" w14:textId="77777777" w:rsidR="00AA62D6" w:rsidRDefault="003C359F" w:rsidP="009A4049">
      <w:pPr>
        <w:rPr>
          <w:noProof/>
        </w:rPr>
      </w:pPr>
      <w:r>
        <w:lastRenderedPageBreak/>
        <w:pict w14:anchorId="2ED075D7">
          <v:shape id="_x0000_i1029" type="#_x0000_t75" style="width:439.65pt;height:326pt;visibility:visible">
            <v:imagedata r:id="rId10" o:title=""/>
          </v:shape>
        </w:pict>
      </w:r>
      <w:r>
        <w:rPr>
          <w:noProof/>
        </w:rPr>
        <w:lastRenderedPageBreak/>
        <w:pict w14:anchorId="0E4583F6">
          <v:shape id="_x0000_i1030" type="#_x0000_t75" style="width:439.65pt;height:326pt;visibility:visible">
            <v:imagedata r:id="rId10" o:title=""/>
          </v:shape>
        </w:pict>
      </w:r>
      <w:r w:rsidR="00AA62D6">
        <w:rPr>
          <w:rFonts w:hint="eastAsia"/>
          <w:noProof/>
        </w:rPr>
        <w:t>其他辅助函数，用于使搜索主函数更加易懂。</w:t>
      </w:r>
    </w:p>
    <w:p w14:paraId="08FED51F" w14:textId="77777777" w:rsidR="00AA62D6" w:rsidRDefault="00AA62D6" w:rsidP="009A4049">
      <w:pPr>
        <w:numPr>
          <w:ilvl w:val="2"/>
          <w:numId w:val="5"/>
        </w:numPr>
        <w:rPr>
          <w:noProof/>
        </w:rPr>
      </w:pPr>
      <w:r>
        <w:rPr>
          <w:rFonts w:hint="eastAsia"/>
          <w:noProof/>
        </w:rPr>
        <w:t>运行结果：</w:t>
      </w:r>
    </w:p>
    <w:p w14:paraId="3342C6ED" w14:textId="77777777" w:rsidR="00AA62D6" w:rsidRDefault="003C359F" w:rsidP="009A4049">
      <w:r>
        <w:pict w14:anchorId="1BE43974">
          <v:shape id="_x0000_i1031" type="#_x0000_t75" style="width:176.35pt;height:228.65pt">
            <v:imagedata r:id="rId11" o:title=""/>
          </v:shape>
        </w:pict>
      </w:r>
    </w:p>
    <w:p w14:paraId="23D64293" w14:textId="77777777" w:rsidR="00AA62D6" w:rsidRPr="00F20032" w:rsidRDefault="003C359F" w:rsidP="00AA62D6">
      <w:r>
        <w:lastRenderedPageBreak/>
        <w:pict w14:anchorId="1D7CDCC0">
          <v:shape id="_x0000_i1032" type="#_x0000_t75" style="width:658.65pt;height:379pt">
            <v:imagedata r:id="rId12" o:title=""/>
          </v:shape>
        </w:pict>
      </w:r>
    </w:p>
    <w:p w14:paraId="6DC4B806" w14:textId="77777777" w:rsidR="00AA62D6" w:rsidRDefault="003C359F" w:rsidP="00AA62D6">
      <w:pPr>
        <w:pStyle w:val="a0"/>
        <w:ind w:firstLine="372"/>
      </w:pPr>
      <w:r>
        <w:lastRenderedPageBreak/>
        <w:pict w14:anchorId="5A2D81C6">
          <v:shape id="_x0000_i1033" type="#_x0000_t75" style="width:658.65pt;height:379pt">
            <v:imagedata r:id="rId12" o:title=""/>
          </v:shape>
        </w:pict>
      </w:r>
    </w:p>
    <w:p w14:paraId="2ED4A7FB" w14:textId="77777777" w:rsidR="00AA62D6" w:rsidRDefault="00AA62D6" w:rsidP="009A4049">
      <w:r>
        <w:rPr>
          <w:rFonts w:hint="eastAsia"/>
        </w:rPr>
        <w:t>运行结果无问题</w:t>
      </w:r>
    </w:p>
    <w:p w14:paraId="2F3D0DF1" w14:textId="77777777" w:rsidR="00AA62D6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>
        <w:rPr>
          <w:rFonts w:hint="eastAsia"/>
        </w:rPr>
        <w:t>番外：优化代码</w:t>
      </w:r>
    </w:p>
    <w:p w14:paraId="544CB483" w14:textId="77777777" w:rsidR="00AA62D6" w:rsidRDefault="00AA62D6" w:rsidP="009A4049">
      <w:pPr>
        <w:numPr>
          <w:ilvl w:val="2"/>
          <w:numId w:val="5"/>
        </w:numPr>
      </w:pPr>
      <w:r>
        <w:rPr>
          <w:rFonts w:hint="eastAsia"/>
        </w:rPr>
        <w:t>查询资料表明</w:t>
      </w:r>
      <w:proofErr w:type="spellStart"/>
      <w:r>
        <w:rPr>
          <w:rFonts w:hint="eastAsia"/>
        </w:rPr>
        <w:t>ArrayList</w:t>
      </w:r>
      <w:proofErr w:type="spellEnd"/>
      <w:r>
        <w:rPr>
          <w:rFonts w:hint="eastAsia"/>
        </w:rPr>
        <w:t>的查询为</w:t>
      </w:r>
      <w:r>
        <w:rPr>
          <w:rFonts w:hint="eastAsia"/>
        </w:rPr>
        <w:t>O(n)</w:t>
      </w:r>
      <w:r>
        <w:rPr>
          <w:rFonts w:hint="eastAsia"/>
        </w:rPr>
        <w:t>复杂度，而</w:t>
      </w:r>
      <w:r>
        <w:rPr>
          <w:rFonts w:hint="eastAsia"/>
        </w:rPr>
        <w:t>HashSet</w:t>
      </w:r>
      <w:r>
        <w:rPr>
          <w:rFonts w:hint="eastAsia"/>
        </w:rPr>
        <w:t>只需要</w:t>
      </w:r>
      <w:r>
        <w:rPr>
          <w:rFonts w:hint="eastAsia"/>
        </w:rPr>
        <w:t>O(1)</w:t>
      </w:r>
      <w:r>
        <w:rPr>
          <w:rFonts w:hint="eastAsia"/>
        </w:rPr>
        <w:t>，所以更换数据结构：</w:t>
      </w:r>
    </w:p>
    <w:p w14:paraId="1DB5D6E4" w14:textId="77777777" w:rsidR="00AA62D6" w:rsidRPr="00951878" w:rsidRDefault="00AA62D6" w:rsidP="009A4049"/>
    <w:p w14:paraId="64019F60" w14:textId="77777777" w:rsidR="00AA62D6" w:rsidRDefault="00AA62D6" w:rsidP="009A4049">
      <w:pPr>
        <w:numPr>
          <w:ilvl w:val="0"/>
          <w:numId w:val="5"/>
        </w:numPr>
        <w:rPr>
          <w:bCs/>
        </w:rPr>
      </w:pPr>
      <w:r>
        <w:rPr>
          <w:rFonts w:hint="eastAsia"/>
          <w:bCs/>
        </w:rPr>
        <w:t>深度受限的深度优先搜索</w:t>
      </w:r>
    </w:p>
    <w:p w14:paraId="2D4C08B5" w14:textId="77777777" w:rsidR="00AA62D6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>
        <w:rPr>
          <w:rFonts w:hint="eastAsia"/>
        </w:rPr>
        <w:t>第一版：</w:t>
      </w:r>
    </w:p>
    <w:p w14:paraId="58F6D1A2" w14:textId="77777777" w:rsidR="00AA62D6" w:rsidRDefault="00AA62D6" w:rsidP="009A4049">
      <w:pPr>
        <w:numPr>
          <w:ilvl w:val="2"/>
          <w:numId w:val="5"/>
        </w:numPr>
      </w:pPr>
      <w:r>
        <w:rPr>
          <w:rFonts w:hint="eastAsia"/>
        </w:rPr>
        <w:t>此时我试图尝试使用一个简单的深度迭代进行尝试：</w:t>
      </w:r>
    </w:p>
    <w:p w14:paraId="0FD51171" w14:textId="77777777" w:rsidR="00AA62D6" w:rsidRPr="00413B32" w:rsidRDefault="00AA62D6" w:rsidP="009A4049">
      <w:r>
        <w:rPr>
          <w:rFonts w:hint="eastAsia"/>
        </w:rPr>
        <w:t>每一次搜索只搜索一个固定的深度（从</w:t>
      </w:r>
      <w:r>
        <w:rPr>
          <w:rFonts w:hint="eastAsia"/>
        </w:rPr>
        <w:t>1</w:t>
      </w:r>
      <w:r>
        <w:rPr>
          <w:rFonts w:hint="eastAsia"/>
        </w:rPr>
        <w:t>开始），搜索不到加深深度。</w:t>
      </w:r>
    </w:p>
    <w:p w14:paraId="7C0ACA81" w14:textId="77777777" w:rsidR="00AA62D6" w:rsidRPr="00F20032" w:rsidRDefault="003C359F" w:rsidP="00AA62D6">
      <w:r>
        <w:lastRenderedPageBreak/>
        <w:pict w14:anchorId="1ED86279">
          <v:shape id="_x0000_i1034" type="#_x0000_t75" style="width:439.35pt;height:479.65pt;visibility:visible">
            <v:imagedata r:id="rId13" o:title=""/>
          </v:shape>
        </w:pict>
      </w:r>
    </w:p>
    <w:p w14:paraId="4507A861" w14:textId="77777777" w:rsidR="00AA62D6" w:rsidRDefault="003C359F" w:rsidP="00AA62D6">
      <w:pPr>
        <w:pStyle w:val="a0"/>
        <w:ind w:firstLine="372"/>
        <w:rPr>
          <w:noProof/>
        </w:rPr>
      </w:pPr>
      <w:r>
        <w:rPr>
          <w:noProof/>
        </w:rPr>
        <w:lastRenderedPageBreak/>
        <w:pict w14:anchorId="6E4671C1">
          <v:shape id="_x0000_i1035" type="#_x0000_t75" style="width:439.35pt;height:479.65pt;visibility:visible">
            <v:imagedata r:id="rId13" o:title=""/>
          </v:shape>
        </w:pict>
      </w:r>
    </w:p>
    <w:p w14:paraId="51D37245" w14:textId="77777777" w:rsidR="00AA62D6" w:rsidRDefault="00AA62D6" w:rsidP="009A4049">
      <w:pPr>
        <w:rPr>
          <w:noProof/>
        </w:rPr>
      </w:pPr>
      <w:r>
        <w:rPr>
          <w:rFonts w:hint="eastAsia"/>
          <w:noProof/>
        </w:rPr>
        <w:t>发现这么搜索其实是严重降低性能的：这样导致了整体的搜索结构变成了类</w:t>
      </w:r>
      <w:r>
        <w:rPr>
          <w:rFonts w:hint="eastAsia"/>
          <w:noProof/>
        </w:rPr>
        <w:t>BFS</w:t>
      </w:r>
      <w:r>
        <w:rPr>
          <w:rFonts w:hint="eastAsia"/>
          <w:noProof/>
        </w:rPr>
        <w:t>样式，但是显著增加了栈开销（这一点可视化非常明显），正好看到了题意的提示，于是转而使用启发式函数。</w:t>
      </w:r>
    </w:p>
    <w:p w14:paraId="37D3A386" w14:textId="77777777" w:rsidR="00AA62D6" w:rsidRDefault="00AA62D6" w:rsidP="009A4049">
      <w:pPr>
        <w:numPr>
          <w:ilvl w:val="1"/>
          <w:numId w:val="5"/>
        </w:numPr>
        <w:tabs>
          <w:tab w:val="clear" w:pos="360"/>
          <w:tab w:val="num" w:pos="502"/>
        </w:tabs>
        <w:ind w:left="142"/>
      </w:pPr>
      <w:r>
        <w:rPr>
          <w:rFonts w:hint="eastAsia"/>
        </w:rPr>
        <w:t>第二版</w:t>
      </w:r>
    </w:p>
    <w:p w14:paraId="4D351915" w14:textId="77777777" w:rsidR="00AA62D6" w:rsidRDefault="00AA62D6" w:rsidP="009A4049">
      <w:pPr>
        <w:numPr>
          <w:ilvl w:val="2"/>
          <w:numId w:val="5"/>
        </w:numPr>
      </w:pPr>
      <w:r>
        <w:rPr>
          <w:rFonts w:hint="eastAsia"/>
        </w:rPr>
        <w:t>开始设计启发式函数。</w:t>
      </w:r>
    </w:p>
    <w:p w14:paraId="09100676" w14:textId="77777777" w:rsidR="00AA62D6" w:rsidRPr="00F20032" w:rsidRDefault="003C359F" w:rsidP="00AA62D6">
      <w:r>
        <w:lastRenderedPageBreak/>
        <w:pict w14:anchorId="1F86E2FD">
          <v:shape id="_x0000_i1036" type="#_x0000_t75" style="width:439.35pt;height:231pt;visibility:visible">
            <v:imagedata r:id="rId14" o:title=""/>
          </v:shape>
        </w:pict>
      </w:r>
    </w:p>
    <w:p w14:paraId="46D48973" w14:textId="77777777" w:rsidR="00AA62D6" w:rsidRDefault="003C359F" w:rsidP="00AA62D6">
      <w:pPr>
        <w:pStyle w:val="a0"/>
        <w:ind w:firstLine="372"/>
        <w:rPr>
          <w:noProof/>
        </w:rPr>
      </w:pPr>
      <w:r>
        <w:rPr>
          <w:noProof/>
        </w:rPr>
        <w:pict w14:anchorId="14BED0B7">
          <v:shape id="_x0000_i1037" type="#_x0000_t75" style="width:439.35pt;height:231pt;visibility:visible">
            <v:imagedata r:id="rId14" o:title=""/>
          </v:shape>
        </w:pict>
      </w:r>
    </w:p>
    <w:p w14:paraId="62A9DD89" w14:textId="77777777" w:rsidR="00AA62D6" w:rsidRDefault="00AA62D6" w:rsidP="009A4049">
      <w:pPr>
        <w:rPr>
          <w:noProof/>
        </w:rPr>
      </w:pPr>
      <w:r>
        <w:rPr>
          <w:rFonts w:hint="eastAsia"/>
          <w:noProof/>
        </w:rPr>
        <w:t>这里是望文生义写的第一版启发式函数，就是单纯的计算了一下曼哈顿距离，很快就出现了问题，由于往终点的权重和往钥匙的权重是一样的，这直接导致了人物在中间位置横跳，对此我一开始想的办法是进行加权：</w:t>
      </w:r>
    </w:p>
    <w:p w14:paraId="29A4CC07" w14:textId="77777777" w:rsidR="00AA62D6" w:rsidRPr="00F20032" w:rsidRDefault="003C359F" w:rsidP="00AA62D6">
      <w:r>
        <w:lastRenderedPageBreak/>
        <w:pict w14:anchorId="7759B6EC">
          <v:shape id="_x0000_i1038" type="#_x0000_t75" style="width:439.65pt;height:238.35pt;visibility:visible">
            <v:imagedata r:id="rId15" o:title=""/>
          </v:shape>
        </w:pict>
      </w:r>
    </w:p>
    <w:p w14:paraId="3233FAAA" w14:textId="77777777" w:rsidR="00AA62D6" w:rsidRDefault="003C359F" w:rsidP="00AA62D6">
      <w:pPr>
        <w:pStyle w:val="a0"/>
        <w:ind w:firstLine="372"/>
        <w:rPr>
          <w:noProof/>
        </w:rPr>
      </w:pPr>
      <w:r>
        <w:rPr>
          <w:noProof/>
        </w:rPr>
        <w:pict w14:anchorId="47CB6FA6">
          <v:shape id="_x0000_i1039" type="#_x0000_t75" style="width:439.65pt;height:239pt;visibility:visible">
            <v:imagedata r:id="rId15" o:title=""/>
          </v:shape>
        </w:pict>
      </w:r>
    </w:p>
    <w:p w14:paraId="0F242899" w14:textId="77777777" w:rsidR="00AA62D6" w:rsidRDefault="00AA62D6" w:rsidP="009A4049">
      <w:pPr>
        <w:rPr>
          <w:noProof/>
        </w:rPr>
      </w:pPr>
      <w:r>
        <w:rPr>
          <w:rFonts w:hint="eastAsia"/>
          <w:noProof/>
        </w:rPr>
        <w:t>但很快我发现这只不过是在另一个位置上打转，究其原因，是因为无论设置怎么样的比例系数，终究会有一个平衡点，为此，必须分情况讨论：</w:t>
      </w:r>
    </w:p>
    <w:p w14:paraId="79362B14" w14:textId="77777777" w:rsidR="00AA62D6" w:rsidRDefault="00AA62D6" w:rsidP="009A4049">
      <w:pPr>
        <w:numPr>
          <w:ilvl w:val="3"/>
          <w:numId w:val="5"/>
        </w:numPr>
        <w:rPr>
          <w:noProof/>
        </w:rPr>
      </w:pPr>
      <w:r>
        <w:rPr>
          <w:rFonts w:hint="eastAsia"/>
          <w:noProof/>
        </w:rPr>
        <w:t>（奇了怪了）</w:t>
      </w:r>
    </w:p>
    <w:p w14:paraId="2E1F92A1" w14:textId="77777777" w:rsidR="00AA62D6" w:rsidRPr="00F20032" w:rsidRDefault="003C359F" w:rsidP="00AA62D6">
      <w:r>
        <w:pict w14:anchorId="62870D24">
          <v:shape id="_x0000_i1040" type="#_x0000_t75" style="width:439pt;height:44.35pt;visibility:visible">
            <v:imagedata r:id="rId16" o:title=""/>
          </v:shape>
        </w:pict>
      </w:r>
    </w:p>
    <w:p w14:paraId="0C4907C7" w14:textId="77777777" w:rsidR="00AA62D6" w:rsidRDefault="003C359F" w:rsidP="00AA62D6">
      <w:pPr>
        <w:rPr>
          <w:noProof/>
        </w:rPr>
      </w:pPr>
      <w:r>
        <w:rPr>
          <w:noProof/>
        </w:rPr>
        <w:lastRenderedPageBreak/>
        <w:pict w14:anchorId="7210161C">
          <v:shape id="_x0000_i1041" type="#_x0000_t75" style="width:439pt;height:44.65pt;visibility:visible">
            <v:imagedata r:id="rId16" o:title=""/>
          </v:shape>
        </w:pict>
      </w:r>
    </w:p>
    <w:p w14:paraId="68BC163C" w14:textId="77777777" w:rsidR="00AA62D6" w:rsidRDefault="00AA62D6" w:rsidP="00AA62D6">
      <w:pPr>
        <w:rPr>
          <w:noProof/>
        </w:rPr>
      </w:pPr>
      <w:r>
        <w:rPr>
          <w:rFonts w:hint="eastAsia"/>
          <w:noProof/>
        </w:rPr>
        <w:t>这么写不报错</w:t>
      </w:r>
    </w:p>
    <w:p w14:paraId="12ADFDCD" w14:textId="77777777" w:rsidR="00AA62D6" w:rsidRPr="00F20032" w:rsidRDefault="003C359F" w:rsidP="00AA62D6">
      <w:r>
        <w:pict w14:anchorId="6E2D2FEC">
          <v:shape id="_x0000_i1042" type="#_x0000_t75" style="width:439.35pt;height:74.35pt;visibility:visible">
            <v:imagedata r:id="rId17" o:title=""/>
          </v:shape>
        </w:pict>
      </w:r>
    </w:p>
    <w:p w14:paraId="37EE5A92" w14:textId="77777777" w:rsidR="00AA62D6" w:rsidRDefault="003C359F" w:rsidP="00AA62D6">
      <w:pPr>
        <w:rPr>
          <w:noProof/>
        </w:rPr>
      </w:pPr>
      <w:r>
        <w:rPr>
          <w:noProof/>
        </w:rPr>
        <w:pict w14:anchorId="56946566">
          <v:shape id="_x0000_i1043" type="#_x0000_t75" style="width:439.35pt;height:74.35pt;visibility:visible">
            <v:imagedata r:id="rId17" o:title=""/>
          </v:shape>
        </w:pict>
      </w:r>
    </w:p>
    <w:p w14:paraId="4E155640" w14:textId="77777777" w:rsidR="00AA62D6" w:rsidRDefault="00AA62D6" w:rsidP="00AA62D6">
      <w:pPr>
        <w:rPr>
          <w:noProof/>
        </w:rPr>
      </w:pPr>
      <w:r>
        <w:rPr>
          <w:rFonts w:hint="eastAsia"/>
          <w:noProof/>
        </w:rPr>
        <w:t>这么写就报错，也不知道是哪地方的问题。</w:t>
      </w:r>
    </w:p>
    <w:p w14:paraId="239AAC78" w14:textId="77777777" w:rsidR="00AA62D6" w:rsidRDefault="00AA62D6" w:rsidP="00AA62D6">
      <w:pPr>
        <w:rPr>
          <w:noProof/>
        </w:rPr>
      </w:pPr>
    </w:p>
    <w:p w14:paraId="7FD73B8D" w14:textId="77777777" w:rsidR="00AA62D6" w:rsidRDefault="00AA62D6" w:rsidP="00AA62D6">
      <w:pPr>
        <w:rPr>
          <w:noProof/>
        </w:rPr>
      </w:pPr>
      <w:r>
        <w:rPr>
          <w:rFonts w:hint="eastAsia"/>
          <w:noProof/>
        </w:rPr>
        <w:t>好吧这样写也是有问题的，问题就在于钥匙被吃掉之后，那个值变成了</w:t>
      </w:r>
      <w:r>
        <w:rPr>
          <w:rFonts w:hint="eastAsia"/>
          <w:noProof/>
        </w:rPr>
        <w:t>null</w:t>
      </w:r>
      <w:r>
        <w:rPr>
          <w:rFonts w:hint="eastAsia"/>
          <w:noProof/>
        </w:rPr>
        <w:t>赋值了一个</w:t>
      </w:r>
      <w:r>
        <w:rPr>
          <w:rFonts w:hint="eastAsia"/>
          <w:noProof/>
        </w:rPr>
        <w:t>Vector2d</w:t>
      </w:r>
      <w:r>
        <w:rPr>
          <w:rFonts w:hint="eastAsia"/>
          <w:noProof/>
        </w:rPr>
        <w:t>类型，直接给程序干崩溃了，所以最后的选择是：</w:t>
      </w:r>
    </w:p>
    <w:p w14:paraId="7F1486C1" w14:textId="77777777" w:rsidR="00AA62D6" w:rsidRPr="00F20032" w:rsidRDefault="003C359F" w:rsidP="00AA62D6">
      <w:r>
        <w:pict w14:anchorId="1602CCDA">
          <v:shape id="_x0000_i1044" type="#_x0000_t75" style="width:439.35pt;height:81pt;visibility:visible">
            <v:imagedata r:id="rId18" o:title=""/>
          </v:shape>
        </w:pict>
      </w:r>
    </w:p>
    <w:p w14:paraId="5182A81A" w14:textId="77777777" w:rsidR="00AA62D6" w:rsidRDefault="00AA62D6" w:rsidP="00AA62D6">
      <w:r>
        <w:rPr>
          <w:rFonts w:hint="eastAsia"/>
        </w:rPr>
        <w:t>具体实现方法：</w:t>
      </w:r>
    </w:p>
    <w:p w14:paraId="1C77CF61" w14:textId="77777777" w:rsidR="00AA62D6" w:rsidRDefault="003C359F" w:rsidP="00AA62D6">
      <w:r>
        <w:rPr>
          <w:noProof/>
        </w:rPr>
        <w:pict w14:anchorId="04799606">
          <v:shape id="_x0000_i1045" type="#_x0000_t75" style="width:439pt;height:195.35pt;visibility:visible">
            <v:imagedata r:id="rId19" o:title=""/>
          </v:shape>
        </w:pict>
      </w:r>
    </w:p>
    <w:p w14:paraId="3B5B7F3A" w14:textId="77777777" w:rsidR="00AA62D6" w:rsidRDefault="003C359F" w:rsidP="00AA62D6">
      <w:pPr>
        <w:rPr>
          <w:noProof/>
        </w:rPr>
      </w:pPr>
      <w:r>
        <w:rPr>
          <w:noProof/>
        </w:rPr>
        <w:lastRenderedPageBreak/>
        <w:pict w14:anchorId="477D1AF4">
          <v:shape id="_x0000_i1046" type="#_x0000_t75" style="width:439.35pt;height:81pt;visibility:visible">
            <v:imagedata r:id="rId18" o:title=""/>
          </v:shape>
        </w:pict>
      </w:r>
    </w:p>
    <w:p w14:paraId="402C9662" w14:textId="77777777" w:rsidR="00AA62D6" w:rsidRDefault="00AA62D6" w:rsidP="00AA62D6">
      <w:pPr>
        <w:rPr>
          <w:noProof/>
        </w:rPr>
      </w:pPr>
      <w:r>
        <w:rPr>
          <w:rFonts w:hint="eastAsia"/>
          <w:noProof/>
        </w:rPr>
        <w:t>在初始化搜索框架时添加，这样一次赋值，每次需要使用时传参就可以了</w:t>
      </w:r>
      <w:r>
        <w:rPr>
          <w:rFonts w:hint="eastAsia"/>
        </w:rPr>
        <w:t>。</w:t>
      </w:r>
    </w:p>
    <w:p w14:paraId="0991FDEE" w14:textId="77777777" w:rsidR="00AA62D6" w:rsidRDefault="00AA62D6" w:rsidP="00AA62D6">
      <w:pPr>
        <w:pStyle w:val="2"/>
        <w:spacing w:before="71" w:after="71"/>
      </w:pPr>
      <w:r>
        <w:rPr>
          <w:rFonts w:hint="eastAsia"/>
        </w:rPr>
        <w:t>更改数据结构</w:t>
      </w:r>
    </w:p>
    <w:p w14:paraId="40C73C26" w14:textId="77777777" w:rsidR="00AA62D6" w:rsidRDefault="00AA62D6" w:rsidP="00AA62D6">
      <w:pPr>
        <w:pStyle w:val="3"/>
      </w:pPr>
      <w:r>
        <w:rPr>
          <w:rFonts w:hint="eastAsia"/>
        </w:rPr>
        <w:t>现在我们需要每次从序列中取出距离最小点，考虑到这一需求，应该将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结构改为最小堆结构，此时由于第一个任务我们使用显式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写法，现在我们只需要对这一数据结构进行更改就行了：</w:t>
      </w:r>
    </w:p>
    <w:p w14:paraId="365B497C" w14:textId="77777777" w:rsidR="00AA62D6" w:rsidRDefault="003C359F" w:rsidP="00AA62D6">
      <w:pPr>
        <w:rPr>
          <w:noProof/>
        </w:rPr>
      </w:pPr>
      <w:r>
        <w:rPr>
          <w:noProof/>
        </w:rPr>
        <w:pict w14:anchorId="257FD404">
          <v:shape id="_x0000_i1047" type="#_x0000_t75" style="width:439.65pt;height:357.65pt;visibility:visible">
            <v:imagedata r:id="rId20" o:title=""/>
          </v:shape>
        </w:pict>
      </w:r>
    </w:p>
    <w:p w14:paraId="671EDF0E" w14:textId="77777777" w:rsidR="00AA62D6" w:rsidRDefault="00AA62D6" w:rsidP="00AA62D6">
      <w:pPr>
        <w:rPr>
          <w:noProof/>
        </w:rPr>
      </w:pPr>
      <w:r>
        <w:rPr>
          <w:rFonts w:hint="eastAsia"/>
          <w:noProof/>
        </w:rPr>
        <w:t>对取节点的方式进行更改：</w:t>
      </w:r>
    </w:p>
    <w:p w14:paraId="26600117" w14:textId="77777777" w:rsidR="00AA62D6" w:rsidRDefault="003C359F" w:rsidP="00AA62D6">
      <w:pPr>
        <w:rPr>
          <w:noProof/>
        </w:rPr>
      </w:pPr>
      <w:r>
        <w:rPr>
          <w:noProof/>
        </w:rPr>
        <w:lastRenderedPageBreak/>
        <w:pict w14:anchorId="33F55AF8">
          <v:shape id="_x0000_i1048" type="#_x0000_t75" style="width:439.65pt;height:220.65pt;visibility:visible">
            <v:imagedata r:id="rId21" o:title=""/>
          </v:shape>
        </w:pict>
      </w:r>
    </w:p>
    <w:p w14:paraId="4C16A380" w14:textId="77777777" w:rsidR="00AA62D6" w:rsidRDefault="00AA62D6" w:rsidP="00AA62D6">
      <w:pPr>
        <w:pStyle w:val="a0"/>
        <w:ind w:firstLine="372"/>
      </w:pPr>
    </w:p>
    <w:p w14:paraId="1B8B3EAB" w14:textId="77777777" w:rsidR="00AA62D6" w:rsidRDefault="00AA62D6" w:rsidP="00AA62D6">
      <w:pPr>
        <w:pStyle w:val="a0"/>
        <w:ind w:firstLine="372"/>
      </w:pPr>
    </w:p>
    <w:p w14:paraId="47EFDF71" w14:textId="77777777" w:rsidR="00AA62D6" w:rsidRDefault="00AA62D6" w:rsidP="00AA62D6">
      <w:pPr>
        <w:pStyle w:val="2"/>
        <w:spacing w:before="71" w:after="71"/>
        <w:rPr>
          <w:noProof/>
        </w:rPr>
      </w:pPr>
      <w:r>
        <w:rPr>
          <w:rFonts w:hint="eastAsia"/>
          <w:noProof/>
        </w:rPr>
        <w:lastRenderedPageBreak/>
        <w:t>运行尝试：</w:t>
      </w:r>
    </w:p>
    <w:p w14:paraId="585BCA2A" w14:textId="77777777" w:rsidR="00AA62D6" w:rsidRDefault="003C359F" w:rsidP="00AA62D6">
      <w:pPr>
        <w:pStyle w:val="3"/>
        <w:rPr>
          <w:noProof/>
        </w:rPr>
      </w:pPr>
      <w:r>
        <w:rPr>
          <w:noProof/>
        </w:rPr>
        <w:pict w14:anchorId="66AFBACD">
          <v:shape id="_x0000_i1049" type="#_x0000_t75" style="width:221.35pt;height:279.65pt;visibility:visible">
            <v:imagedata r:id="rId22" o:title=""/>
          </v:shape>
        </w:pict>
      </w:r>
    </w:p>
    <w:p w14:paraId="54679E79" w14:textId="77777777" w:rsidR="00AA62D6" w:rsidRDefault="003C359F" w:rsidP="00AA62D6">
      <w:pPr>
        <w:pStyle w:val="a0"/>
        <w:ind w:firstLine="372"/>
        <w:rPr>
          <w:noProof/>
        </w:rPr>
      </w:pPr>
      <w:r>
        <w:rPr>
          <w:noProof/>
        </w:rPr>
        <w:pict w14:anchorId="7E9E3B16">
          <v:shape id="_x0000_i1050" type="#_x0000_t75" style="width:439.65pt;height:274.65pt;visibility:visible">
            <v:imagedata r:id="rId23" o:title=""/>
          </v:shape>
        </w:pict>
      </w:r>
    </w:p>
    <w:p w14:paraId="26377368" w14:textId="77777777" w:rsidR="00AA62D6" w:rsidRPr="00D13F20" w:rsidRDefault="003C359F" w:rsidP="00AA62D6">
      <w:pPr>
        <w:pStyle w:val="a0"/>
        <w:ind w:firstLine="372"/>
      </w:pPr>
      <w:r>
        <w:rPr>
          <w:noProof/>
        </w:rPr>
        <w:lastRenderedPageBreak/>
        <w:pict w14:anchorId="174DBB6C">
          <v:shape id="_x0000_i1051" type="#_x0000_t75" style="width:439.65pt;height:274.65pt;visibility:visible">
            <v:imagedata r:id="rId24" o:title=""/>
          </v:shape>
        </w:pict>
      </w:r>
    </w:p>
    <w:p w14:paraId="38532264" w14:textId="77777777" w:rsidR="00AA62D6" w:rsidRPr="00F20032" w:rsidRDefault="00AA62D6" w:rsidP="00AA62D6">
      <w:r>
        <w:rPr>
          <w:rFonts w:hint="eastAsia"/>
        </w:rPr>
        <w:t>第二个是第一个任务的搜索结果，可以看到效率提升了三倍，这是因为每次扩展出的四个节点中，我们都选择了可能的最优解进行处理，自然提升了搜索的效率。</w:t>
      </w:r>
    </w:p>
    <w:p w14:paraId="685B2659" w14:textId="16EA96D1" w:rsidR="00AA62D6" w:rsidRDefault="009A4049" w:rsidP="009A4049">
      <w:pPr>
        <w:pStyle w:val="1"/>
        <w:rPr>
          <w:noProof/>
        </w:rPr>
      </w:pPr>
      <w:r>
        <w:rPr>
          <w:rFonts w:hint="eastAsia"/>
          <w:noProof/>
        </w:rPr>
        <w:t>A*</w:t>
      </w:r>
      <w:r>
        <w:rPr>
          <w:rFonts w:hint="eastAsia"/>
          <w:noProof/>
        </w:rPr>
        <w:t>算法的实现</w:t>
      </w:r>
    </w:p>
    <w:p w14:paraId="1E0A8978" w14:textId="163E578F" w:rsidR="009A4049" w:rsidRDefault="009A4049" w:rsidP="009A4049">
      <w:pPr>
        <w:pStyle w:val="2"/>
        <w:spacing w:before="71" w:after="71"/>
      </w:pPr>
      <w:r>
        <w:rPr>
          <w:rFonts w:hint="eastAsia"/>
        </w:rPr>
        <w:t>初步思路设计</w:t>
      </w:r>
    </w:p>
    <w:p w14:paraId="0C956BCC" w14:textId="3F5BB5C5" w:rsidR="003C72D7" w:rsidRPr="003C72D7" w:rsidRDefault="003C72D7" w:rsidP="001A7CA6">
      <w:pPr>
        <w:pStyle w:val="3"/>
      </w:pPr>
      <w:r>
        <w:rPr>
          <w:rFonts w:hint="eastAsia"/>
        </w:rPr>
        <w:t>其实第二个深度受限里面是用最小堆的思路已经包含了一些</w:t>
      </w:r>
      <w:r>
        <w:rPr>
          <w:rFonts w:hint="eastAsia"/>
        </w:rPr>
        <w:t>A*</w:t>
      </w:r>
      <w:r>
        <w:rPr>
          <w:rFonts w:hint="eastAsia"/>
        </w:rPr>
        <w:t>的想法，因此我们可以继续尝试完善：</w:t>
      </w:r>
      <w:r w:rsidR="001A7CA6">
        <w:rPr>
          <w:rFonts w:hint="eastAsia"/>
        </w:rPr>
        <w:t>成本估计和实际代价的启发式函数：</w:t>
      </w:r>
      <w:r w:rsidR="003C359F">
        <w:rPr>
          <w:noProof/>
        </w:rPr>
        <w:pict w14:anchorId="08BA1BE0">
          <v:shape id="_x0000_i1052" type="#_x0000_t75" style="width:440pt;height:179pt;visibility:visible;mso-wrap-style:square">
            <v:imagedata r:id="rId25" o:title=""/>
          </v:shape>
        </w:pict>
      </w:r>
    </w:p>
    <w:p w14:paraId="0BDB243D" w14:textId="3C981112" w:rsidR="00AA62D6" w:rsidRDefault="001A7CA6" w:rsidP="009A4049">
      <w:pPr>
        <w:pStyle w:val="a0"/>
        <w:ind w:firstLine="372"/>
        <w:rPr>
          <w:noProof/>
        </w:rPr>
      </w:pPr>
      <w:r>
        <w:rPr>
          <w:rFonts w:hint="eastAsia"/>
          <w:noProof/>
        </w:rPr>
        <w:t>这里对步数所造成的代价乘上了一个参数，用于平衡深度优先和广度优先。</w:t>
      </w:r>
    </w:p>
    <w:p w14:paraId="2D1EF477" w14:textId="64B44D01" w:rsidR="001A7CA6" w:rsidRDefault="001A7CA6" w:rsidP="001A7CA6">
      <w:pPr>
        <w:pStyle w:val="3"/>
        <w:rPr>
          <w:noProof/>
        </w:rPr>
      </w:pPr>
      <w:r>
        <w:rPr>
          <w:rFonts w:hint="eastAsia"/>
          <w:noProof/>
        </w:rPr>
        <w:lastRenderedPageBreak/>
        <w:t>扩展节点内容：</w:t>
      </w:r>
    </w:p>
    <w:p w14:paraId="79C6A92E" w14:textId="0641F93D" w:rsidR="006E52E3" w:rsidRPr="006E52E3" w:rsidRDefault="006E52E3" w:rsidP="006E52E3">
      <w:pPr>
        <w:pStyle w:val="a0"/>
        <w:ind w:firstLine="372"/>
        <w:rPr>
          <w:rFonts w:hint="eastAsia"/>
        </w:rPr>
      </w:pPr>
      <w:r w:rsidRPr="000B1EC7">
        <w:rPr>
          <w:noProof/>
        </w:rPr>
        <w:pict w14:anchorId="2D024DD2">
          <v:shape id="_x0000_i1054" type="#_x0000_t75" style="width:440pt;height:273.65pt;visibility:visible;mso-wrap-style:square">
            <v:imagedata r:id="rId26" o:title=""/>
          </v:shape>
        </w:pict>
      </w:r>
    </w:p>
    <w:p w14:paraId="0178AC10" w14:textId="35EC0B96" w:rsidR="001A7CA6" w:rsidRPr="001A7CA6" w:rsidRDefault="006E52E3" w:rsidP="006E52E3">
      <w:pPr>
        <w:pStyle w:val="3"/>
      </w:pPr>
      <w:r>
        <w:rPr>
          <w:rFonts w:hint="eastAsia"/>
        </w:rPr>
        <w:lastRenderedPageBreak/>
        <w:t>完成标准</w:t>
      </w:r>
      <w:r>
        <w:rPr>
          <w:rFonts w:hint="eastAsia"/>
        </w:rPr>
        <w:t>A*</w:t>
      </w:r>
      <w:r>
        <w:rPr>
          <w:rFonts w:hint="eastAsia"/>
        </w:rPr>
        <w:t>算法模板，具体内容</w:t>
      </w:r>
    </w:p>
    <w:p w14:paraId="42C6CF14" w14:textId="61F5973E" w:rsidR="001A7CA6" w:rsidRPr="001A7CA6" w:rsidRDefault="003C359F" w:rsidP="009A4049">
      <w:pPr>
        <w:pStyle w:val="a0"/>
        <w:ind w:firstLine="372"/>
        <w:rPr>
          <w:noProof/>
        </w:rPr>
      </w:pPr>
      <w:r>
        <w:rPr>
          <w:noProof/>
        </w:rPr>
        <w:pict w14:anchorId="0B8C66D3">
          <v:shape id="_x0000_i1053" type="#_x0000_t75" style="width:439.65pt;height:384.35pt;visibility:visible;mso-wrap-style:square">
            <v:imagedata r:id="rId27" o:title=""/>
          </v:shape>
        </w:pict>
      </w:r>
    </w:p>
    <w:p w14:paraId="7109EDF5" w14:textId="77777777" w:rsidR="00AA62D6" w:rsidRDefault="00AA62D6" w:rsidP="009A4049"/>
    <w:p w14:paraId="22AEF7B6" w14:textId="5E318407" w:rsidR="001A7CA6" w:rsidRDefault="001A7CA6" w:rsidP="009A4049">
      <w:r>
        <w:rPr>
          <w:rFonts w:hint="eastAsia"/>
        </w:rPr>
        <w:t>写出一个比较标准的</w:t>
      </w:r>
      <w:r w:rsidR="00B86578">
        <w:rPr>
          <w:rFonts w:hint="eastAsia"/>
        </w:rPr>
        <w:t>A</w:t>
      </w:r>
      <w:r>
        <w:rPr>
          <w:rFonts w:hint="eastAsia"/>
        </w:rPr>
        <w:t>*</w:t>
      </w:r>
      <w:r>
        <w:rPr>
          <w:rFonts w:hint="eastAsia"/>
        </w:rPr>
        <w:t>搜索过程，并逐渐完善内部函数：</w:t>
      </w:r>
    </w:p>
    <w:p w14:paraId="7F8425F7" w14:textId="00E74B61" w:rsidR="0002034B" w:rsidRDefault="0002034B" w:rsidP="009A4049">
      <w:pPr>
        <w:rPr>
          <w:noProof/>
        </w:rPr>
      </w:pPr>
      <w:r w:rsidRPr="000B1EC7">
        <w:rPr>
          <w:noProof/>
        </w:rPr>
        <w:lastRenderedPageBreak/>
        <w:pict w14:anchorId="17874326">
          <v:shape id="_x0000_i1055" type="#_x0000_t75" style="width:439.35pt;height:325pt;visibility:visible;mso-wrap-style:square">
            <v:imagedata r:id="rId28" o:title=""/>
          </v:shape>
        </w:pict>
      </w:r>
    </w:p>
    <w:p w14:paraId="6DF9159D" w14:textId="1D33D306" w:rsidR="0002034B" w:rsidRDefault="0002034B" w:rsidP="0002034B">
      <w:pPr>
        <w:pStyle w:val="3"/>
      </w:pPr>
      <w:r>
        <w:rPr>
          <w:rFonts w:hint="eastAsia"/>
        </w:rPr>
        <w:t>调参：</w:t>
      </w:r>
    </w:p>
    <w:p w14:paraId="11723CA3" w14:textId="0D69A2C5" w:rsidR="0002034B" w:rsidRDefault="00CA0E0F" w:rsidP="00D44E86">
      <w:pPr>
        <w:pStyle w:val="4"/>
      </w:pPr>
      <w:r>
        <w:rPr>
          <w:rFonts w:hint="eastAsia"/>
        </w:rPr>
        <w:t>在一开始，我想的是虽然可能会有障碍物，但是两地之间的距离大致</w:t>
      </w:r>
      <w:r w:rsidR="0038375E">
        <w:rPr>
          <w:rFonts w:hint="eastAsia"/>
        </w:rPr>
        <w:t>还是以曼哈顿距离为主，因此给实际代价的参数设成了</w:t>
      </w:r>
      <w:r w:rsidR="0038375E">
        <w:rPr>
          <w:rFonts w:hint="eastAsia"/>
        </w:rPr>
        <w:t>2</w:t>
      </w:r>
      <w:r w:rsidR="004A5B6F">
        <w:rPr>
          <w:rFonts w:hint="eastAsia"/>
        </w:rPr>
        <w:t>，结果会在第二关卡住：</w:t>
      </w:r>
    </w:p>
    <w:p w14:paraId="2323C523" w14:textId="4445974A" w:rsidR="0038375E" w:rsidRDefault="00DE476A" w:rsidP="0002034B">
      <w:pPr>
        <w:pStyle w:val="a0"/>
        <w:ind w:firstLine="372"/>
        <w:rPr>
          <w:noProof/>
        </w:rPr>
      </w:pPr>
      <w:r w:rsidRPr="000B1EC7">
        <w:rPr>
          <w:noProof/>
        </w:rPr>
        <w:pict w14:anchorId="649193DB">
          <v:shape id="_x0000_i1062" type="#_x0000_t75" style="width:267pt;height:196.65pt;visibility:visible;mso-wrap-style:square">
            <v:imagedata r:id="rId29" o:title=""/>
          </v:shape>
        </w:pict>
      </w:r>
    </w:p>
    <w:p w14:paraId="2554217A" w14:textId="458AC1CE" w:rsidR="00DE476A" w:rsidRDefault="00DE476A" w:rsidP="0002034B">
      <w:pPr>
        <w:pStyle w:val="a0"/>
        <w:ind w:firstLine="372"/>
        <w:rPr>
          <w:noProof/>
        </w:rPr>
      </w:pPr>
      <w:r>
        <w:rPr>
          <w:rFonts w:hint="eastAsia"/>
          <w:noProof/>
        </w:rPr>
        <w:t>我一开始觉得是搜索深度不够，毕竟这关时间比较充裕，可以考虑</w:t>
      </w:r>
      <w:r w:rsidR="003D335F">
        <w:rPr>
          <w:rFonts w:hint="eastAsia"/>
          <w:noProof/>
        </w:rPr>
        <w:t>增加深度</w:t>
      </w:r>
      <w:r w:rsidR="00021323">
        <w:rPr>
          <w:rFonts w:hint="eastAsia"/>
          <w:noProof/>
        </w:rPr>
        <w:t>。</w:t>
      </w:r>
    </w:p>
    <w:p w14:paraId="00BBA00A" w14:textId="41A43E10" w:rsidR="00021323" w:rsidRDefault="00021323" w:rsidP="0002034B">
      <w:pPr>
        <w:pStyle w:val="a0"/>
        <w:ind w:firstLine="372"/>
        <w:rPr>
          <w:noProof/>
        </w:rPr>
      </w:pPr>
      <w:r>
        <w:rPr>
          <w:rFonts w:hint="eastAsia"/>
          <w:noProof/>
        </w:rPr>
        <w:t>增加深度后成功过关，但是第三关直接卡死。</w:t>
      </w:r>
    </w:p>
    <w:p w14:paraId="3EDBBF53" w14:textId="09885502" w:rsidR="00021323" w:rsidRDefault="00021323" w:rsidP="0002034B">
      <w:pPr>
        <w:pStyle w:val="a0"/>
        <w:ind w:firstLine="372"/>
        <w:rPr>
          <w:noProof/>
        </w:rPr>
      </w:pPr>
      <w:r>
        <w:rPr>
          <w:rFonts w:hint="eastAsia"/>
          <w:noProof/>
        </w:rPr>
        <w:t>这说明增加深度的方法其实是一种暴力，他会使得整个搜索更偏向于</w:t>
      </w:r>
      <w:r w:rsidR="00593800">
        <w:rPr>
          <w:rFonts w:hint="eastAsia"/>
          <w:noProof/>
        </w:rPr>
        <w:t>BFS</w:t>
      </w:r>
      <w:r w:rsidR="00593800">
        <w:rPr>
          <w:rFonts w:hint="eastAsia"/>
          <w:noProof/>
        </w:rPr>
        <w:t>寻找最短路径的情况</w:t>
      </w:r>
      <w:r w:rsidR="00D44E86">
        <w:rPr>
          <w:rFonts w:hint="eastAsia"/>
          <w:noProof/>
        </w:rPr>
        <w:t>，这是我</w:t>
      </w:r>
      <w:r w:rsidR="00D44E86">
        <w:rPr>
          <w:rFonts w:hint="eastAsia"/>
          <w:noProof/>
        </w:rPr>
        <w:lastRenderedPageBreak/>
        <w:t>们不愿意看到的。</w:t>
      </w:r>
    </w:p>
    <w:p w14:paraId="490DE088" w14:textId="0BD406ED" w:rsidR="00D44E86" w:rsidRDefault="00D44E86" w:rsidP="00D44E86">
      <w:pPr>
        <w:pStyle w:val="4"/>
      </w:pPr>
      <w:r>
        <w:rPr>
          <w:rFonts w:hint="eastAsia"/>
        </w:rPr>
        <w:t>回调参数：</w:t>
      </w:r>
    </w:p>
    <w:p w14:paraId="4EDD71F1" w14:textId="13B8925C" w:rsidR="003130BC" w:rsidRDefault="00D44E86" w:rsidP="00D44E86">
      <w:r>
        <w:rPr>
          <w:rFonts w:hint="eastAsia"/>
        </w:rPr>
        <w:t>因此我决定</w:t>
      </w:r>
      <w:r w:rsidR="003130BC">
        <w:rPr>
          <w:rFonts w:hint="eastAsia"/>
        </w:rPr>
        <w:t>将搜索深度调回</w:t>
      </w:r>
      <w:r w:rsidR="003130BC">
        <w:rPr>
          <w:rFonts w:hint="eastAsia"/>
        </w:rPr>
        <w:t>32</w:t>
      </w:r>
      <w:r w:rsidR="003130BC">
        <w:rPr>
          <w:rFonts w:hint="eastAsia"/>
        </w:rPr>
        <w:t>，增加实际代价的参数，使得整个搜索更偏向</w:t>
      </w:r>
      <w:r w:rsidR="003130BC">
        <w:rPr>
          <w:rFonts w:hint="eastAsia"/>
        </w:rPr>
        <w:t>DFS</w:t>
      </w:r>
      <w:r w:rsidR="003130BC">
        <w:rPr>
          <w:rFonts w:hint="eastAsia"/>
        </w:rPr>
        <w:t>：</w:t>
      </w:r>
      <w:r w:rsidR="00421C27">
        <w:rPr>
          <w:rFonts w:hint="eastAsia"/>
        </w:rPr>
        <w:t>经过一系列调参，我发现参数在</w:t>
      </w:r>
      <w:r w:rsidR="00421C27">
        <w:rPr>
          <w:rFonts w:hint="eastAsia"/>
        </w:rPr>
        <w:t>28-150</w:t>
      </w:r>
      <w:r w:rsidR="00421C27">
        <w:rPr>
          <w:rFonts w:hint="eastAsia"/>
        </w:rPr>
        <w:t>之间可以稳定通过第三关，但是第四关无论如何也过不去：</w:t>
      </w:r>
    </w:p>
    <w:p w14:paraId="1312B2E4" w14:textId="6552D5AF" w:rsidR="00421C27" w:rsidRDefault="00421C27" w:rsidP="00D44E86">
      <w:pPr>
        <w:rPr>
          <w:rFonts w:hint="eastAsia"/>
        </w:rPr>
      </w:pPr>
      <w:r>
        <w:tab/>
      </w:r>
      <w:r w:rsidR="00B3728A" w:rsidRPr="000B1EC7">
        <w:rPr>
          <w:noProof/>
        </w:rPr>
        <w:pict w14:anchorId="1889373A">
          <v:shape id="_x0000_i1064" type="#_x0000_t75" style="width:248.65pt;height:219.35pt;visibility:visible;mso-wrap-style:square">
            <v:imagedata r:id="rId30" o:title=""/>
          </v:shape>
        </w:pict>
      </w:r>
    </w:p>
    <w:p w14:paraId="5125E324" w14:textId="297F9153" w:rsidR="00D44E86" w:rsidRDefault="00B3728A" w:rsidP="00D44E86">
      <w:pPr>
        <w:rPr>
          <w:rFonts w:hint="eastAsia"/>
        </w:rPr>
      </w:pPr>
      <w:r>
        <w:rPr>
          <w:rFonts w:hint="eastAsia"/>
        </w:rPr>
        <w:t>我一开始以为</w:t>
      </w:r>
      <w:proofErr w:type="gramStart"/>
      <w:r>
        <w:rPr>
          <w:rFonts w:hint="eastAsia"/>
        </w:rPr>
        <w:t>是算力不够</w:t>
      </w:r>
      <w:proofErr w:type="gramEnd"/>
      <w:r>
        <w:rPr>
          <w:rFonts w:hint="eastAsia"/>
        </w:rPr>
        <w:t>了，试图增加深度，但是查看错误信息后发现：</w:t>
      </w:r>
    </w:p>
    <w:p w14:paraId="30E24673" w14:textId="3A6BD144" w:rsidR="00D44E86" w:rsidRDefault="00924B12" w:rsidP="00D44E86">
      <w:r w:rsidRPr="000B1EC7">
        <w:rPr>
          <w:noProof/>
        </w:rPr>
        <w:pict w14:anchorId="4C4F884F">
          <v:shape id="_x0000_i1066" type="#_x0000_t75" style="width:440pt;height:142.35pt;visibility:visible;mso-wrap-style:square">
            <v:imagedata r:id="rId31" o:title=""/>
          </v:shape>
        </w:pict>
      </w:r>
    </w:p>
    <w:p w14:paraId="14AC9FE7" w14:textId="69D774B7" w:rsidR="00D44E86" w:rsidRDefault="00924B12" w:rsidP="00D44E86">
      <w:r>
        <w:rPr>
          <w:rFonts w:hint="eastAsia"/>
        </w:rPr>
        <w:t>是堆中已经没有元素了，说明当前局面进入了死局，所有方向均不能通关。</w:t>
      </w:r>
    </w:p>
    <w:p w14:paraId="2B7F0B5B" w14:textId="24251E52" w:rsidR="00924B12" w:rsidRDefault="00B02DA8" w:rsidP="00924B12">
      <w:pPr>
        <w:pStyle w:val="3"/>
      </w:pPr>
      <w:r>
        <w:rPr>
          <w:rFonts w:hint="eastAsia"/>
        </w:rPr>
        <w:t>但是</w:t>
      </w:r>
      <w:r>
        <w:rPr>
          <w:rFonts w:hint="eastAsia"/>
        </w:rPr>
        <w:t>A*</w:t>
      </w:r>
      <w:r w:rsidR="005D4DCA">
        <w:rPr>
          <w:rFonts w:hint="eastAsia"/>
        </w:rPr>
        <w:t>算法应该是必定能找到最优解的，哪里出了问题？</w:t>
      </w:r>
    </w:p>
    <w:p w14:paraId="24D2E001" w14:textId="5EE35930" w:rsidR="00593778" w:rsidRDefault="005D4DCA" w:rsidP="00593778">
      <w:pPr>
        <w:pStyle w:val="a0"/>
        <w:ind w:firstLine="372"/>
      </w:pPr>
      <w:r>
        <w:rPr>
          <w:rFonts w:hint="eastAsia"/>
        </w:rPr>
        <w:t>根据我的判断，应该是缺乏对</w:t>
      </w:r>
      <w:r w:rsidR="00965D55">
        <w:rPr>
          <w:rFonts w:hint="eastAsia"/>
        </w:rPr>
        <w:t>坑和箱子的信息判断，导致我单纯使用距离的启发式函数并不是单调的，形成了局部最优的死局。</w:t>
      </w:r>
    </w:p>
    <w:p w14:paraId="73A2F4D7" w14:textId="6066A3A9" w:rsidR="002B25B0" w:rsidRDefault="002B25B0" w:rsidP="002B25B0">
      <w:pPr>
        <w:pStyle w:val="1"/>
      </w:pPr>
      <w:r>
        <w:rPr>
          <w:rFonts w:hint="eastAsia"/>
        </w:rPr>
        <w:lastRenderedPageBreak/>
        <w:t>MCTS</w:t>
      </w:r>
      <w:r>
        <w:rPr>
          <w:rFonts w:hint="eastAsia"/>
        </w:rPr>
        <w:t>算法介绍</w:t>
      </w:r>
    </w:p>
    <w:p w14:paraId="2386C4DD" w14:textId="135A34B2" w:rsidR="002B25B0" w:rsidRDefault="002B25B0" w:rsidP="002B25B0">
      <w:pPr>
        <w:pStyle w:val="2"/>
        <w:spacing w:before="71" w:after="71"/>
      </w:pPr>
      <w:r>
        <w:rPr>
          <w:rFonts w:hint="eastAsia"/>
        </w:rPr>
        <w:t>MCTS</w:t>
      </w:r>
      <w:r>
        <w:rPr>
          <w:rFonts w:hint="eastAsia"/>
        </w:rPr>
        <w:t>算法基本逻辑：</w:t>
      </w:r>
    </w:p>
    <w:p w14:paraId="1EF311F6" w14:textId="77777777" w:rsidR="009A0AE5" w:rsidRDefault="009A0AE5" w:rsidP="009A0AE5">
      <w:pPr>
        <w:pStyle w:val="3"/>
      </w:pPr>
      <w:r>
        <w:rPr>
          <w:rFonts w:hint="eastAsia"/>
        </w:rPr>
        <w:t>概述：</w:t>
      </w:r>
      <w:r>
        <w:rPr>
          <w:rFonts w:hint="eastAsia"/>
        </w:rPr>
        <w:t>MCTS</w:t>
      </w:r>
      <w:r>
        <w:rPr>
          <w:rFonts w:hint="eastAsia"/>
        </w:rPr>
        <w:t>算法包含一下几个部分：</w:t>
      </w:r>
    </w:p>
    <w:p w14:paraId="3459FADA" w14:textId="129CA859" w:rsidR="009A0AE5" w:rsidRPr="00DC52AB" w:rsidRDefault="009A0AE5" w:rsidP="009A0AE5">
      <w:pPr>
        <w:pStyle w:val="4"/>
        <w:rPr>
          <w:rFonts w:ascii="Times New Roman" w:eastAsia="宋体" w:hAnsi="Times New Roman"/>
        </w:rPr>
      </w:pPr>
      <w:r w:rsidRPr="00DC52AB">
        <w:rPr>
          <w:rFonts w:ascii="Times New Roman" w:eastAsia="宋体" w:hAnsi="Times New Roman"/>
        </w:rPr>
        <w:t>选择（</w:t>
      </w:r>
      <w:r w:rsidRPr="00DC52AB">
        <w:rPr>
          <w:rFonts w:ascii="Times New Roman" w:eastAsia="宋体" w:hAnsi="Times New Roman"/>
        </w:rPr>
        <w:t>Selection</w:t>
      </w:r>
      <w:r w:rsidRPr="00DC52AB">
        <w:rPr>
          <w:rFonts w:ascii="Times New Roman" w:eastAsia="宋体" w:hAnsi="Times New Roman"/>
        </w:rPr>
        <w:t>）：从根节点开始，选择</w:t>
      </w:r>
      <w:proofErr w:type="gramStart"/>
      <w:r w:rsidRPr="00DC52AB">
        <w:rPr>
          <w:rFonts w:ascii="Times New Roman" w:eastAsia="宋体" w:hAnsi="Times New Roman"/>
        </w:rPr>
        <w:t>一</w:t>
      </w:r>
      <w:proofErr w:type="gramEnd"/>
      <w:r w:rsidRPr="00DC52AB">
        <w:rPr>
          <w:rFonts w:ascii="Times New Roman" w:eastAsia="宋体" w:hAnsi="Times New Roman"/>
        </w:rPr>
        <w:t>个子节点，直到达到一个尚未完全展开的节点。选择的过程通常使用某种启发式方法，如上置信界（</w:t>
      </w:r>
      <w:r w:rsidRPr="00DC52AB">
        <w:rPr>
          <w:rFonts w:ascii="Times New Roman" w:eastAsia="宋体" w:hAnsi="Times New Roman"/>
        </w:rPr>
        <w:t>UCB</w:t>
      </w:r>
      <w:r w:rsidRPr="00DC52AB">
        <w:rPr>
          <w:rFonts w:ascii="Times New Roman" w:eastAsia="宋体" w:hAnsi="Times New Roman"/>
        </w:rPr>
        <w:t>）算法，以平衡探索和利用。</w:t>
      </w:r>
    </w:p>
    <w:p w14:paraId="7AF95ED3" w14:textId="7D3FE663" w:rsidR="009A0AE5" w:rsidRPr="00DC52AB" w:rsidRDefault="009A0AE5" w:rsidP="009A0AE5">
      <w:pPr>
        <w:pStyle w:val="4"/>
        <w:rPr>
          <w:rFonts w:ascii="Times New Roman" w:eastAsia="宋体" w:hAnsi="Times New Roman"/>
        </w:rPr>
      </w:pPr>
      <w:r w:rsidRPr="00DC52AB">
        <w:rPr>
          <w:rFonts w:ascii="Times New Roman" w:eastAsia="宋体" w:hAnsi="Times New Roman"/>
        </w:rPr>
        <w:t>扩展（</w:t>
      </w:r>
      <w:r w:rsidRPr="00DC52AB">
        <w:rPr>
          <w:rFonts w:ascii="Times New Roman" w:eastAsia="宋体" w:hAnsi="Times New Roman"/>
        </w:rPr>
        <w:t>Expansion</w:t>
      </w:r>
      <w:r w:rsidRPr="00DC52AB">
        <w:rPr>
          <w:rFonts w:ascii="Times New Roman" w:eastAsia="宋体" w:hAnsi="Times New Roman"/>
        </w:rPr>
        <w:t>）：在选择的节点上，生成一个或多个子节点，表示可能的后续状态。</w:t>
      </w:r>
    </w:p>
    <w:p w14:paraId="4BB7B87E" w14:textId="29537471" w:rsidR="009A0AE5" w:rsidRPr="00DC52AB" w:rsidRDefault="009A0AE5" w:rsidP="009A0AE5">
      <w:pPr>
        <w:pStyle w:val="4"/>
        <w:rPr>
          <w:rFonts w:ascii="Times New Roman" w:eastAsia="宋体" w:hAnsi="Times New Roman"/>
        </w:rPr>
      </w:pPr>
      <w:r w:rsidRPr="00DC52AB">
        <w:rPr>
          <w:rFonts w:ascii="Times New Roman" w:eastAsia="宋体" w:hAnsi="Times New Roman"/>
        </w:rPr>
        <w:t>模拟（</w:t>
      </w:r>
      <w:r w:rsidRPr="00DC52AB">
        <w:rPr>
          <w:rFonts w:ascii="Times New Roman" w:eastAsia="宋体" w:hAnsi="Times New Roman"/>
        </w:rPr>
        <w:t>Simulation</w:t>
      </w:r>
      <w:r w:rsidRPr="00DC52AB">
        <w:rPr>
          <w:rFonts w:ascii="Times New Roman" w:eastAsia="宋体" w:hAnsi="Times New Roman"/>
        </w:rPr>
        <w:t>）：从扩展的节点开始，进行随机模拟，直到达到游戏的终局。这一步骤通常是通过随机选择动作来完成的。</w:t>
      </w:r>
    </w:p>
    <w:p w14:paraId="622D8CB8" w14:textId="466EF98A" w:rsidR="009A0AE5" w:rsidRPr="00DC52AB" w:rsidRDefault="009A0AE5" w:rsidP="009A0AE5">
      <w:pPr>
        <w:pStyle w:val="4"/>
        <w:rPr>
          <w:rFonts w:ascii="Times New Roman" w:eastAsia="宋体" w:hAnsi="Times New Roman"/>
        </w:rPr>
      </w:pPr>
      <w:r w:rsidRPr="00DC52AB">
        <w:rPr>
          <w:rFonts w:ascii="Times New Roman" w:eastAsia="宋体" w:hAnsi="Times New Roman"/>
        </w:rPr>
        <w:t>反向传播（</w:t>
      </w:r>
      <w:r w:rsidRPr="00DC52AB">
        <w:rPr>
          <w:rFonts w:ascii="Times New Roman" w:eastAsia="宋体" w:hAnsi="Times New Roman"/>
        </w:rPr>
        <w:t>Backpropagation</w:t>
      </w:r>
      <w:r w:rsidRPr="00DC52AB">
        <w:rPr>
          <w:rFonts w:ascii="Times New Roman" w:eastAsia="宋体" w:hAnsi="Times New Roman"/>
        </w:rPr>
        <w:t>）：将模拟结果（胜利、失败或平局）反向传播到选择路径上的所有节点，更新它们的胜利次数和访问次数。</w:t>
      </w:r>
    </w:p>
    <w:p w14:paraId="6ACABD3A" w14:textId="3965EDA5" w:rsidR="002B25B0" w:rsidRDefault="00E90BCA" w:rsidP="009A0AE5">
      <w:pPr>
        <w:pStyle w:val="3"/>
      </w:pPr>
      <w:r>
        <w:rPr>
          <w:rFonts w:hint="eastAsia"/>
        </w:rPr>
        <w:t>UCB</w:t>
      </w:r>
      <w:r>
        <w:rPr>
          <w:rFonts w:hint="eastAsia"/>
        </w:rPr>
        <w:t>算法的应用：</w:t>
      </w:r>
    </w:p>
    <w:p w14:paraId="2FF6A294" w14:textId="56B8F569" w:rsidR="00E90BCA" w:rsidRPr="00E90BCA" w:rsidRDefault="00897788" w:rsidP="00E90BCA">
      <w:pPr>
        <w:pStyle w:val="a0"/>
        <w:ind w:firstLine="372"/>
        <w:rPr>
          <w:rFonts w:hint="eastAsia"/>
        </w:rPr>
      </w:pPr>
      <w:r w:rsidRPr="000B1EC7">
        <w:rPr>
          <w:noProof/>
        </w:rPr>
        <w:pict w14:anchorId="19E81F8D">
          <v:shape id="_x0000_i1067" type="#_x0000_t75" style="width:439.35pt;height:308.65pt;visibility:visible;mso-wrap-style:square">
            <v:imagedata r:id="rId32" o:title=""/>
          </v:shape>
        </w:pict>
      </w:r>
    </w:p>
    <w:p w14:paraId="50242E04" w14:textId="69C290F5" w:rsidR="00D44E86" w:rsidRDefault="00897788" w:rsidP="00D44E86">
      <w:r>
        <w:rPr>
          <w:rFonts w:hint="eastAsia"/>
        </w:rPr>
        <w:t>这里的</w:t>
      </w:r>
      <w:r>
        <w:rPr>
          <w:rFonts w:hint="eastAsia"/>
        </w:rPr>
        <w:t>UCT</w:t>
      </w:r>
      <w:r>
        <w:rPr>
          <w:rFonts w:hint="eastAsia"/>
        </w:rPr>
        <w:t>函数（</w:t>
      </w:r>
      <w:r w:rsidRPr="00897788">
        <w:t>Upper Confidence bounds for Trees</w:t>
      </w:r>
      <w:r w:rsidRPr="00897788">
        <w:t>）</w:t>
      </w:r>
      <w:r w:rsidR="001011AA">
        <w:rPr>
          <w:rFonts w:hint="eastAsia"/>
        </w:rPr>
        <w:t>如下：</w:t>
      </w:r>
    </w:p>
    <w:p w14:paraId="78AF6CF6" w14:textId="78D9B4F2" w:rsidR="001011AA" w:rsidRDefault="001011AA" w:rsidP="00D44E86">
      <w:pPr>
        <w:rPr>
          <w:rFonts w:hint="eastAsia"/>
        </w:rPr>
      </w:pPr>
      <w:r w:rsidRPr="000B1EC7">
        <w:rPr>
          <w:noProof/>
        </w:rPr>
        <w:pict w14:anchorId="185DF61B">
          <v:shape id="_x0000_i1068" type="#_x0000_t75" style="width:439.35pt;height:72.35pt;visibility:visible;mso-wrap-style:square">
            <v:imagedata r:id="rId33" o:title=""/>
          </v:shape>
        </w:pict>
      </w:r>
    </w:p>
    <w:p w14:paraId="64AF99CB" w14:textId="19C6DAAA" w:rsidR="00D44E86" w:rsidRDefault="00FA1870" w:rsidP="00D44E86">
      <w:r w:rsidRPr="00FA1870">
        <w:rPr>
          <w:rFonts w:hint="eastAsia"/>
        </w:rPr>
        <w:t>这里</w:t>
      </w:r>
      <w:r w:rsidRPr="00FA1870">
        <w:rPr>
          <w:rFonts w:hint="eastAsia"/>
        </w:rPr>
        <w:t xml:space="preserve"> </w:t>
      </w:r>
      <w:proofErr w:type="spellStart"/>
      <w:r w:rsidRPr="00FA1870">
        <w:rPr>
          <w:rFonts w:hint="eastAsia"/>
        </w:rPr>
        <w:t>totValue</w:t>
      </w:r>
      <w:proofErr w:type="spellEnd"/>
      <w:r w:rsidRPr="00FA1870">
        <w:rPr>
          <w:rFonts w:hint="eastAsia"/>
        </w:rPr>
        <w:t xml:space="preserve"> </w:t>
      </w:r>
      <w:r w:rsidRPr="00FA1870">
        <w:rPr>
          <w:rFonts w:hint="eastAsia"/>
        </w:rPr>
        <w:t>是节点的总回报值，</w:t>
      </w:r>
      <w:proofErr w:type="spellStart"/>
      <w:r w:rsidRPr="00FA1870">
        <w:rPr>
          <w:rFonts w:hint="eastAsia"/>
        </w:rPr>
        <w:t>nVisits</w:t>
      </w:r>
      <w:proofErr w:type="spellEnd"/>
      <w:r w:rsidRPr="00FA1870">
        <w:rPr>
          <w:rFonts w:hint="eastAsia"/>
        </w:rPr>
        <w:t xml:space="preserve"> </w:t>
      </w:r>
      <w:r w:rsidRPr="00FA1870">
        <w:rPr>
          <w:rFonts w:hint="eastAsia"/>
        </w:rPr>
        <w:t>是该节点的访问次数，</w:t>
      </w:r>
      <w:r w:rsidRPr="00FA1870">
        <w:rPr>
          <w:rFonts w:hint="eastAsia"/>
        </w:rPr>
        <w:t xml:space="preserve">K </w:t>
      </w:r>
      <w:r w:rsidRPr="00FA1870">
        <w:rPr>
          <w:rFonts w:hint="eastAsia"/>
        </w:rPr>
        <w:t>是调节探索的常数，ε</w:t>
      </w:r>
      <w:r w:rsidRPr="00FA1870">
        <w:rPr>
          <w:rFonts w:hint="eastAsia"/>
        </w:rPr>
        <w:t xml:space="preserve"> </w:t>
      </w:r>
      <w:r w:rsidRPr="00FA1870">
        <w:rPr>
          <w:rFonts w:hint="eastAsia"/>
        </w:rPr>
        <w:t>是避免除以零的小常数。</w:t>
      </w:r>
    </w:p>
    <w:p w14:paraId="3B6D6BA0" w14:textId="1BBA1628" w:rsidR="00EB5244" w:rsidRDefault="00DE2DCE" w:rsidP="00DE2DCE">
      <w:pPr>
        <w:pStyle w:val="3"/>
      </w:pPr>
      <w:r>
        <w:rPr>
          <w:rFonts w:hint="eastAsia"/>
        </w:rPr>
        <w:t>扩展过程的处理：</w:t>
      </w:r>
    </w:p>
    <w:p w14:paraId="4B77390D" w14:textId="54E38BF8" w:rsidR="00DE2DCE" w:rsidRPr="00DE2DCE" w:rsidRDefault="00DE2DCE" w:rsidP="00DE2DCE">
      <w:pPr>
        <w:pStyle w:val="a0"/>
        <w:ind w:firstLine="372"/>
        <w:rPr>
          <w:rFonts w:hint="eastAsia"/>
        </w:rPr>
      </w:pPr>
      <w:r w:rsidRPr="000B1EC7">
        <w:rPr>
          <w:noProof/>
        </w:rPr>
        <w:pict w14:anchorId="1705BEAF">
          <v:shape id="_x0000_i1069" type="#_x0000_t75" style="width:439.65pt;height:245.65pt;visibility:visible;mso-wrap-style:square">
            <v:imagedata r:id="rId34" o:title=""/>
          </v:shape>
        </w:pict>
      </w:r>
    </w:p>
    <w:p w14:paraId="334B50BC" w14:textId="30A84543" w:rsidR="00EB5244" w:rsidRDefault="008844EA" w:rsidP="00D44E86">
      <w:r>
        <w:rPr>
          <w:rFonts w:hint="eastAsia"/>
        </w:rPr>
        <w:t>可以看到，该函数寻找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个子节点为</w:t>
      </w:r>
      <w:r>
        <w:rPr>
          <w:rFonts w:hint="eastAsia"/>
        </w:rPr>
        <w:t>null</w:t>
      </w:r>
      <w:r>
        <w:rPr>
          <w:rFonts w:hint="eastAsia"/>
        </w:rPr>
        <w:t>的节点</w:t>
      </w:r>
      <w:r w:rsidR="008F0F6A">
        <w:rPr>
          <w:rFonts w:hint="eastAsia"/>
        </w:rPr>
        <w:t>，产生一个新状态，</w:t>
      </w:r>
      <w:r w:rsidR="0042504E">
        <w:rPr>
          <w:rFonts w:hint="eastAsia"/>
        </w:rPr>
        <w:t>添加至子节点</w:t>
      </w:r>
      <w:r w:rsidR="008F0F6A">
        <w:rPr>
          <w:rFonts w:hint="eastAsia"/>
        </w:rPr>
        <w:t>并将其返回</w:t>
      </w:r>
      <w:r w:rsidR="0042504E">
        <w:rPr>
          <w:rFonts w:hint="eastAsia"/>
        </w:rPr>
        <w:t>。</w:t>
      </w:r>
    </w:p>
    <w:p w14:paraId="1C82B742" w14:textId="739A24D8" w:rsidR="00EB5244" w:rsidRDefault="00177A29" w:rsidP="00D44E86">
      <w:r w:rsidRPr="000B1EC7">
        <w:rPr>
          <w:noProof/>
        </w:rPr>
        <w:pict w14:anchorId="1C00A188">
          <v:shape id="_x0000_i1070" type="#_x0000_t75" style="width:439pt;height:157.65pt;visibility:visible;mso-wrap-style:square">
            <v:imagedata r:id="rId35" o:title=""/>
          </v:shape>
        </w:pict>
      </w:r>
    </w:p>
    <w:p w14:paraId="391DC1F4" w14:textId="2863A242" w:rsidR="00EB5244" w:rsidRDefault="00177A29" w:rsidP="00D44E86">
      <w:r>
        <w:rPr>
          <w:rFonts w:hint="eastAsia"/>
        </w:rPr>
        <w:t>在这里调用了</w:t>
      </w:r>
      <w:proofErr w:type="spellStart"/>
      <w:r>
        <w:rPr>
          <w:rFonts w:hint="eastAsia"/>
        </w:rPr>
        <w:t>uct</w:t>
      </w:r>
      <w:proofErr w:type="spellEnd"/>
      <w:r>
        <w:rPr>
          <w:rFonts w:hint="eastAsia"/>
        </w:rPr>
        <w:t>和</w:t>
      </w:r>
      <w:r>
        <w:rPr>
          <w:rFonts w:hint="eastAsia"/>
        </w:rPr>
        <w:t>expand</w:t>
      </w:r>
      <w:r>
        <w:rPr>
          <w:rFonts w:hint="eastAsia"/>
        </w:rPr>
        <w:t>函数</w:t>
      </w:r>
      <w:r w:rsidR="00F55384">
        <w:rPr>
          <w:rFonts w:hint="eastAsia"/>
        </w:rPr>
        <w:t>，用于向树的叶子结点方向遍历直至寻找一个可以扩展的节点。</w:t>
      </w:r>
    </w:p>
    <w:p w14:paraId="087EF612" w14:textId="3D9B3318" w:rsidR="00B93945" w:rsidRDefault="00A265DE" w:rsidP="00A265DE">
      <w:pPr>
        <w:pStyle w:val="3"/>
      </w:pPr>
      <w:r>
        <w:rPr>
          <w:rFonts w:hint="eastAsia"/>
        </w:rPr>
        <w:t>模拟过程：</w:t>
      </w:r>
    </w:p>
    <w:p w14:paraId="5E1FDBEF" w14:textId="7F26A2C7" w:rsidR="00A265DE" w:rsidRPr="00A265DE" w:rsidRDefault="00C25375" w:rsidP="00A265DE">
      <w:pPr>
        <w:pStyle w:val="a0"/>
        <w:ind w:firstLine="372"/>
        <w:rPr>
          <w:rFonts w:hint="eastAsia"/>
        </w:rPr>
      </w:pPr>
      <w:r w:rsidRPr="000B1EC7">
        <w:rPr>
          <w:noProof/>
        </w:rPr>
        <w:pict w14:anchorId="50AB13D7">
          <v:shape id="_x0000_i1071" type="#_x0000_t75" style="width:439.65pt;height:199pt;visibility:visible;mso-wrap-style:square">
            <v:imagedata r:id="rId36" o:title=""/>
          </v:shape>
        </w:pict>
      </w:r>
    </w:p>
    <w:p w14:paraId="32507F67" w14:textId="6052F259" w:rsidR="00B03C38" w:rsidRDefault="00B03C38" w:rsidP="008A0B86">
      <w:r w:rsidRPr="00B03C38">
        <w:t>首先，方法复制当前节点的状态</w:t>
      </w:r>
      <w:r w:rsidRPr="00B03C38">
        <w:t> state</w:t>
      </w:r>
      <w:r w:rsidRPr="00B03C38">
        <w:t>，以便在模拟过程中不影响原始状态。在一个循环中，方法随机选择一个可用的动作（通过</w:t>
      </w:r>
      <w:r w:rsidRPr="00B03C38">
        <w:t> </w:t>
      </w:r>
      <w:proofErr w:type="spellStart"/>
      <w:r w:rsidRPr="00B03C38">
        <w:t>m_rnd.nextInt</w:t>
      </w:r>
      <w:proofErr w:type="spellEnd"/>
      <w:r w:rsidRPr="00B03C38">
        <w:t>(</w:t>
      </w:r>
      <w:proofErr w:type="spellStart"/>
      <w:r w:rsidRPr="00B03C38">
        <w:t>Agent.NUM_ACTIONS</w:t>
      </w:r>
      <w:proofErr w:type="spellEnd"/>
      <w:r w:rsidRPr="00B03C38">
        <w:t>)</w:t>
      </w:r>
      <w:r w:rsidRPr="00B03C38">
        <w:t>），并使用</w:t>
      </w:r>
      <w:r w:rsidRPr="00B03C38">
        <w:t> </w:t>
      </w:r>
      <w:proofErr w:type="spellStart"/>
      <w:r w:rsidRPr="00B03C38">
        <w:t>rollerState.advance</w:t>
      </w:r>
      <w:proofErr w:type="spellEnd"/>
      <w:r w:rsidRPr="00B03C38">
        <w:t>() </w:t>
      </w:r>
      <w:r w:rsidRPr="00B03C38">
        <w:t>方法更新状态。这个过程会持续进行，直到满足结束条件。模拟过程会检查是否达到游戏结束状态或达到最大深度（通过调用</w:t>
      </w:r>
      <w:r w:rsidRPr="00B03C38">
        <w:t> </w:t>
      </w:r>
      <w:proofErr w:type="spellStart"/>
      <w:r w:rsidRPr="00B03C38">
        <w:t>finishRollout</w:t>
      </w:r>
      <w:proofErr w:type="spellEnd"/>
      <w:r w:rsidRPr="00B03C38">
        <w:t>() </w:t>
      </w:r>
      <w:r w:rsidRPr="00B03C38">
        <w:t>方法）。一旦模拟结束，方法会调用</w:t>
      </w:r>
      <w:r w:rsidRPr="00B03C38">
        <w:t> value() </w:t>
      </w:r>
      <w:r w:rsidRPr="00B03C38">
        <w:t>方法计算最终状态的回报值（即游戏得分）。根据计算的回报值，更新当前节点的边界值（</w:t>
      </w:r>
      <w:r w:rsidRPr="00B03C38">
        <w:t>bounds</w:t>
      </w:r>
      <w:r w:rsidRPr="00B03C38">
        <w:t>），以便在后续的搜索中使用。</w:t>
      </w:r>
    </w:p>
    <w:p w14:paraId="4C93ACA3" w14:textId="5D95ED6A" w:rsidR="008A0B86" w:rsidRDefault="0082047E" w:rsidP="0082047E">
      <w:pPr>
        <w:pStyle w:val="3"/>
      </w:pPr>
      <w:r>
        <w:rPr>
          <w:rFonts w:hint="eastAsia"/>
        </w:rPr>
        <w:t>反向传播的实现：</w:t>
      </w:r>
      <w:r w:rsidRPr="000B1EC7">
        <w:rPr>
          <w:noProof/>
        </w:rPr>
        <w:pict w14:anchorId="53F793E5">
          <v:shape id="_x0000_i1072" type="#_x0000_t75" style="width:439pt;height:165.65pt;visibility:visible;mso-wrap-style:square">
            <v:imagedata r:id="rId37" o:title=""/>
          </v:shape>
        </w:pict>
      </w:r>
    </w:p>
    <w:p w14:paraId="0E84664D" w14:textId="7937CF08" w:rsidR="00447158" w:rsidRDefault="00447158" w:rsidP="00447158">
      <w:pPr>
        <w:ind w:left="720"/>
      </w:pPr>
      <w:r>
        <w:rPr>
          <w:rFonts w:hint="eastAsia"/>
        </w:rPr>
        <w:t>简单增加访问次数和回报次数。</w:t>
      </w:r>
    </w:p>
    <w:p w14:paraId="5E1C5E93" w14:textId="59BF8CC3" w:rsidR="00447158" w:rsidRDefault="00263637" w:rsidP="00263637">
      <w:pPr>
        <w:pStyle w:val="3"/>
      </w:pPr>
      <w:r>
        <w:rPr>
          <w:rFonts w:hint="eastAsia"/>
        </w:rPr>
        <w:t>主体搜索过程：</w:t>
      </w:r>
    </w:p>
    <w:p w14:paraId="0DF639B9" w14:textId="1B53E062" w:rsidR="00263637" w:rsidRPr="00263637" w:rsidRDefault="00263637" w:rsidP="00263637">
      <w:pPr>
        <w:pStyle w:val="a0"/>
        <w:ind w:firstLine="372"/>
        <w:rPr>
          <w:rFonts w:hint="eastAsia"/>
        </w:rPr>
      </w:pPr>
      <w:r w:rsidRPr="000B1EC7">
        <w:rPr>
          <w:noProof/>
        </w:rPr>
        <w:pict w14:anchorId="7351A630">
          <v:shape id="_x0000_i1073" type="#_x0000_t75" style="width:440pt;height:230.35pt;visibility:visible;mso-wrap-style:square">
            <v:imagedata r:id="rId38" o:title=""/>
          </v:shape>
        </w:pict>
      </w:r>
    </w:p>
    <w:p w14:paraId="06C82137" w14:textId="3A615FE0" w:rsidR="00CC668A" w:rsidRDefault="00263637" w:rsidP="00D44E86">
      <w:r>
        <w:rPr>
          <w:rFonts w:hint="eastAsia"/>
        </w:rPr>
        <w:t>可以看到主循环就是按序执行四个步骤，并将它们加上时间限制</w:t>
      </w:r>
      <w:r w:rsidR="00CC668A">
        <w:rPr>
          <w:rFonts w:hint="eastAsia"/>
        </w:rPr>
        <w:t>。其余两个类的代码为简单的框架代码，具体介绍上文已有，不在</w:t>
      </w:r>
      <w:r w:rsidR="003C359F" w:rsidRPr="003C359F">
        <w:rPr>
          <w:rFonts w:hint="eastAsia"/>
        </w:rPr>
        <w:t>赘述</w:t>
      </w:r>
      <w:r w:rsidR="003C359F">
        <w:rPr>
          <w:rFonts w:hint="eastAsia"/>
        </w:rPr>
        <w:t>了。</w:t>
      </w:r>
    </w:p>
    <w:p w14:paraId="76512958" w14:textId="77777777" w:rsidR="003C359F" w:rsidRPr="003C359F" w:rsidRDefault="003C359F" w:rsidP="00D44E86">
      <w:pPr>
        <w:rPr>
          <w:rFonts w:hint="eastAsia"/>
        </w:rPr>
      </w:pPr>
    </w:p>
    <w:p w14:paraId="4096EB06" w14:textId="77777777" w:rsidR="00D44E86" w:rsidRPr="00D44E86" w:rsidRDefault="00D44E86" w:rsidP="00D44E86">
      <w:pPr>
        <w:rPr>
          <w:rFonts w:hint="eastAsia"/>
        </w:rPr>
      </w:pPr>
    </w:p>
    <w:p w14:paraId="24FAB9E1" w14:textId="75FB4985" w:rsidR="00AA62D6" w:rsidRDefault="00AA62D6" w:rsidP="009A4049">
      <w:pPr>
        <w:rPr>
          <w:rFonts w:hint="eastAsia"/>
        </w:rPr>
      </w:pPr>
      <w:r>
        <w:rPr>
          <w:rFonts w:eastAsia="黑体" w:hint="eastAsia"/>
        </w:rPr>
        <w:t>致谢</w:t>
      </w:r>
      <w:r>
        <w:rPr>
          <w:rFonts w:hint="eastAsia"/>
        </w:rPr>
        <w:t xml:space="preserve">  </w:t>
      </w:r>
      <w:r>
        <w:rPr>
          <w:rFonts w:hint="eastAsia"/>
        </w:rPr>
        <w:t>在此</w:t>
      </w:r>
      <w:r>
        <w:rPr>
          <w:rFonts w:hint="eastAsia"/>
        </w:rPr>
        <w:t>,</w:t>
      </w:r>
      <w:r w:rsidR="00352272">
        <w:rPr>
          <w:rFonts w:hint="eastAsia"/>
        </w:rPr>
        <w:t>我诚挚</w:t>
      </w:r>
      <w:r w:rsidR="002B25B0">
        <w:rPr>
          <w:rFonts w:hint="eastAsia"/>
        </w:rPr>
        <w:t>地</w:t>
      </w:r>
      <w:r w:rsidR="00352272">
        <w:rPr>
          <w:rFonts w:hint="eastAsia"/>
        </w:rPr>
        <w:t>感谢</w:t>
      </w:r>
      <w:r w:rsidR="00352272">
        <w:rPr>
          <w:rFonts w:hint="eastAsia"/>
        </w:rPr>
        <w:t>22</w:t>
      </w:r>
      <w:r w:rsidR="00352272">
        <w:rPr>
          <w:rFonts w:hint="eastAsia"/>
        </w:rPr>
        <w:t>级</w:t>
      </w:r>
      <w:r w:rsidR="00352272">
        <w:rPr>
          <w:rFonts w:hint="eastAsia"/>
        </w:rPr>
        <w:t>AI</w:t>
      </w:r>
      <w:r w:rsidR="00352272">
        <w:rPr>
          <w:rFonts w:hint="eastAsia"/>
        </w:rPr>
        <w:t>王俊童同学，如果不是他的</w:t>
      </w:r>
      <w:r w:rsidR="00D42E52">
        <w:rPr>
          <w:rFonts w:hint="eastAsia"/>
        </w:rPr>
        <w:t>点拨，我的深度受限和</w:t>
      </w:r>
      <w:r w:rsidR="00D42E52">
        <w:rPr>
          <w:rFonts w:hint="eastAsia"/>
        </w:rPr>
        <w:t>A*</w:t>
      </w:r>
      <w:r w:rsidR="00D42E52">
        <w:rPr>
          <w:rFonts w:hint="eastAsia"/>
        </w:rPr>
        <w:t>算法只怕是要自己磕磕绊绊好久。</w:t>
      </w:r>
    </w:p>
    <w:p w14:paraId="401CD808" w14:textId="77777777" w:rsidR="00AA62D6" w:rsidRDefault="00AA62D6" w:rsidP="009A4049"/>
    <w:p w14:paraId="2D986FEB" w14:textId="77777777" w:rsidR="009C0AA4" w:rsidRPr="002B25B0" w:rsidRDefault="009C0AA4" w:rsidP="00AA62D6"/>
    <w:sectPr w:rsidR="009C0AA4" w:rsidRPr="002B25B0" w:rsidSect="00C80426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footnotePr>
        <w:numRestart w:val="eachPage"/>
      </w:footnotePr>
      <w:pgSz w:w="10433" w:h="14742"/>
      <w:pgMar w:top="567" w:right="822" w:bottom="1247" w:left="822" w:header="737" w:footer="567" w:gutter="0"/>
      <w:pgNumType w:start="1"/>
      <w:cols w:space="425"/>
      <w:titlePg/>
      <w:docGrid w:type="linesAndChars" w:linePitch="285" w:charSpace="122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B45771" w14:textId="77777777" w:rsidR="00167DE7" w:rsidRDefault="00167DE7">
      <w:r>
        <w:separator/>
      </w:r>
    </w:p>
  </w:endnote>
  <w:endnote w:type="continuationSeparator" w:id="0">
    <w:p w14:paraId="5DB7B12C" w14:textId="77777777" w:rsidR="00167DE7" w:rsidRDefault="00167DE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·s²Ó©úÅé">
    <w:altName w:val="MingLiU"/>
    <w:charset w:val="88"/>
    <w:family w:val="auto"/>
    <w:pitch w:val="variable"/>
    <w:sig w:usb0="00000001" w:usb1="08080000" w:usb2="00000010" w:usb3="00000000" w:csb0="00100000" w:csb1="00000000"/>
  </w:font>
  <w:font w:name="Monotype Sorts">
    <w:altName w:val="Segoe UI Symbol"/>
    <w:charset w:val="02"/>
    <w:family w:val="auto"/>
    <w:pitch w:val="variable"/>
    <w:sig w:usb0="00000000" w:usb1="10000000" w:usb2="00000000" w:usb3="00000000" w:csb0="80000000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仿宋_GB2312">
    <w:altName w:val="微软雅黑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C951A4" w14:textId="77777777" w:rsidR="009C0AA4" w:rsidRDefault="009C0AA4">
    <w:pPr>
      <w:pStyle w:val="a4"/>
      <w:framePr w:wrap="around" w:vAnchor="text" w:hAnchor="margin" w:xAlign="right" w:y="1"/>
    </w:pPr>
  </w:p>
  <w:p w14:paraId="054DEAC1" w14:textId="77777777" w:rsidR="009C0AA4" w:rsidRDefault="009C0AA4">
    <w:pPr>
      <w:pStyle w:val="a4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01360C" w14:textId="77777777" w:rsidR="009C0AA4" w:rsidRDefault="009C0AA4">
    <w:pPr>
      <w:pStyle w:val="a4"/>
      <w:framePr w:wrap="around" w:vAnchor="text" w:hAnchor="margin" w:xAlign="right" w:y="1"/>
    </w:pPr>
  </w:p>
  <w:p w14:paraId="1C8363E5" w14:textId="77777777" w:rsidR="009C0AA4" w:rsidRDefault="009C0AA4">
    <w:pPr>
      <w:pStyle w:val="a4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1926C1D" w14:textId="77777777" w:rsidR="009C0AA4" w:rsidRDefault="009C0AA4">
    <w:pPr>
      <w:pStyle w:val="a4"/>
      <w:ind w:right="360"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469B0E" w14:textId="77777777" w:rsidR="00167DE7" w:rsidRDefault="00167DE7">
      <w:r>
        <w:separator/>
      </w:r>
    </w:p>
  </w:footnote>
  <w:footnote w:type="continuationSeparator" w:id="0">
    <w:p w14:paraId="19850370" w14:textId="77777777" w:rsidR="00167DE7" w:rsidRDefault="00167DE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639F2B5" w14:textId="77777777" w:rsidR="009C0AA4" w:rsidRDefault="009C0AA4">
    <w:pPr>
      <w:framePr w:h="227" w:hSpace="181" w:wrap="around" w:vAnchor="text" w:hAnchor="text" w:y="-56"/>
      <w:tabs>
        <w:tab w:val="left" w:pos="170"/>
      </w:tabs>
      <w:ind w:left="170"/>
      <w:jc w:val="left"/>
    </w:pPr>
    <w:r>
      <w:fldChar w:fldCharType="begin"/>
    </w:r>
    <w:r>
      <w:instrText xml:space="preserve"> PAGE </w:instrText>
    </w:r>
    <w:r>
      <w:fldChar w:fldCharType="separate"/>
    </w:r>
    <w:r w:rsidR="0060088C">
      <w:rPr>
        <w:noProof/>
      </w:rPr>
      <w:t>2</w:t>
    </w:r>
    <w:r>
      <w:fldChar w:fldCharType="end"/>
    </w:r>
  </w:p>
  <w:p w14:paraId="4820BCA1" w14:textId="77777777" w:rsidR="009C0AA4" w:rsidRDefault="009C0AA4">
    <w:pPr>
      <w:framePr w:w="3969" w:h="227" w:hSpace="181" w:wrap="around" w:vAnchor="text" w:hAnchor="text" w:xAlign="right" w:y="-61"/>
      <w:tabs>
        <w:tab w:val="left" w:pos="170"/>
      </w:tabs>
      <w:wordWrap w:val="0"/>
      <w:jc w:val="right"/>
    </w:pPr>
    <w:r>
      <w:t>   </w:t>
    </w:r>
  </w:p>
  <w:p w14:paraId="2AF15324" w14:textId="77777777" w:rsidR="009C0AA4" w:rsidRDefault="009C0AA4">
    <w:pPr>
      <w:pStyle w:val="a5"/>
      <w:tabs>
        <w:tab w:val="center" w:pos="-2184"/>
      </w:tabs>
      <w:spacing w:after="220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E58421" w14:textId="77777777" w:rsidR="009C0AA4" w:rsidRDefault="009C0AA4">
    <w:pPr>
      <w:framePr w:h="227" w:hSpace="181" w:wrap="around" w:vAnchor="text" w:hAnchor="text" w:xAlign="right" w:y="-56"/>
      <w:tabs>
        <w:tab w:val="left" w:pos="170"/>
      </w:tabs>
      <w:ind w:right="170"/>
      <w:jc w:val="right"/>
    </w:pPr>
    <w:r>
      <w:fldChar w:fldCharType="begin"/>
    </w:r>
    <w:r>
      <w:instrText xml:space="preserve"> PAGE </w:instrText>
    </w:r>
    <w:r>
      <w:fldChar w:fldCharType="separate"/>
    </w:r>
    <w:r w:rsidR="0060088C">
      <w:rPr>
        <w:noProof/>
      </w:rPr>
      <w:t>3</w:t>
    </w:r>
    <w:r>
      <w:fldChar w:fldCharType="end"/>
    </w:r>
  </w:p>
  <w:p w14:paraId="470ACDEA" w14:textId="77777777" w:rsidR="009C0AA4" w:rsidRDefault="009C0AA4">
    <w:pPr>
      <w:pStyle w:val="a5"/>
      <w:tabs>
        <w:tab w:val="right" w:pos="7632"/>
      </w:tabs>
      <w:spacing w:after="220"/>
      <w:jc w:val="both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9AA7769" w14:textId="77777777" w:rsidR="009C0AA4" w:rsidRDefault="009C0AA4">
    <w:pPr>
      <w:framePr w:w="1276" w:h="425" w:hSpace="181" w:wrap="around" w:vAnchor="text" w:hAnchor="text" w:xAlign="right" w:y="-22"/>
      <w:wordWrap w:val="0"/>
      <w:jc w:val="right"/>
    </w:pPr>
  </w:p>
  <w:p w14:paraId="5BB3C24C" w14:textId="77777777" w:rsidR="009C0AA4" w:rsidRDefault="009C0AA4">
    <w:pPr>
      <w:framePr w:w="3402" w:h="425" w:hSpace="181" w:wrap="around" w:vAnchor="text" w:hAnchor="page" w:x="4197" w:y="-22"/>
      <w:spacing w:line="206" w:lineRule="exact"/>
    </w:pPr>
  </w:p>
  <w:p w14:paraId="1A31BE92" w14:textId="77777777" w:rsidR="009C0AA4" w:rsidRDefault="009C0AA4">
    <w:pPr>
      <w:framePr w:w="2790" w:h="425" w:wrap="around" w:vAnchor="text" w:hAnchor="text" w:y="-22"/>
    </w:pPr>
  </w:p>
  <w:p w14:paraId="01689C2B" w14:textId="77777777" w:rsidR="009C0AA4" w:rsidRDefault="009C0AA4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51A482B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Wingdings" w:hAnsi="Wingdings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4BBC2CA8"/>
    <w:multiLevelType w:val="multilevel"/>
    <w:tmpl w:val="4A369032"/>
    <w:lvl w:ilvl="0">
      <w:start w:val="1"/>
      <w:numFmt w:val="decimal"/>
      <w:pStyle w:val="1"/>
      <w:lvlText w:val="%1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21"/>
      </w:rPr>
    </w:lvl>
    <w:lvl w:ilvl="1">
      <w:start w:val="1"/>
      <w:numFmt w:val="decimal"/>
      <w:pStyle w:val="2"/>
      <w:lvlText w:val="%1.%2  "/>
      <w:lvlJc w:val="left"/>
      <w:pPr>
        <w:tabs>
          <w:tab w:val="num" w:pos="36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2">
      <w:start w:val="1"/>
      <w:numFmt w:val="decimal"/>
      <w:pStyle w:val="3"/>
      <w:lvlText w:val="%1.%2.%3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 w:val="0"/>
        <w:i w:val="0"/>
        <w:sz w:val="18"/>
      </w:rPr>
    </w:lvl>
    <w:lvl w:ilvl="3">
      <w:start w:val="1"/>
      <w:numFmt w:val="decimal"/>
      <w:pStyle w:val="4"/>
      <w:lvlText w:val="%1.%2.%3.%4  "/>
      <w:lvlJc w:val="left"/>
      <w:pPr>
        <w:tabs>
          <w:tab w:val="num" w:pos="720"/>
        </w:tabs>
        <w:ind w:left="0" w:firstLine="0"/>
      </w:pPr>
      <w:rPr>
        <w:rFonts w:ascii="Times New Roman" w:hAnsi="Times New Roman" w:hint="default"/>
        <w:b/>
        <w:i w:val="0"/>
        <w:sz w:val="18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612B6CE2"/>
    <w:multiLevelType w:val="hybridMultilevel"/>
    <w:tmpl w:val="DF08B7F8"/>
    <w:lvl w:ilvl="0" w:tplc="17AEC340">
      <w:start w:val="1"/>
      <w:numFmt w:val="decimal"/>
      <w:pStyle w:val="TextofReference"/>
      <w:lvlText w:val="[%1]  "/>
      <w:lvlJc w:val="right"/>
      <w:pPr>
        <w:tabs>
          <w:tab w:val="num" w:pos="419"/>
        </w:tabs>
        <w:ind w:left="419" w:hanging="79"/>
      </w:pPr>
      <w:rPr>
        <w:rFonts w:ascii="Times New Roman" w:eastAsia="宋体" w:hAnsi="Times New Roman" w:hint="default"/>
        <w:b w:val="0"/>
        <w:i w:val="0"/>
        <w:sz w:val="15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631B5AE9"/>
    <w:multiLevelType w:val="hybridMultilevel"/>
    <w:tmpl w:val="ED12547A"/>
    <w:lvl w:ilvl="0" w:tplc="6DD859DE">
      <w:start w:val="1"/>
      <w:numFmt w:val="decimal"/>
      <w:pStyle w:val="TextofReference1"/>
      <w:lvlText w:val="[%1]  "/>
      <w:lvlJc w:val="right"/>
      <w:pPr>
        <w:tabs>
          <w:tab w:val="num" w:pos="418"/>
        </w:tabs>
        <w:ind w:left="418" w:hanging="21"/>
      </w:pPr>
      <w:rPr>
        <w:rFonts w:ascii="Times New Roman" w:eastAsia="宋体" w:hAnsi="Times New Roman" w:hint="default"/>
        <w:b w:val="0"/>
        <w:i w:val="0"/>
        <w:sz w:val="15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4" w15:restartNumberingAfterBreak="0">
    <w:nsid w:val="66162F2F"/>
    <w:multiLevelType w:val="multilevel"/>
    <w:tmpl w:val="99024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0592575">
    <w:abstractNumId w:val="1"/>
  </w:num>
  <w:num w:numId="2" w16cid:durableId="403182037">
    <w:abstractNumId w:val="2"/>
  </w:num>
  <w:num w:numId="3" w16cid:durableId="958224091">
    <w:abstractNumId w:val="3"/>
  </w:num>
  <w:num w:numId="4" w16cid:durableId="1492208880">
    <w:abstractNumId w:val="0"/>
  </w:num>
  <w:num w:numId="5" w16cid:durableId="145628772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801390865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80"/>
  <w:doNotDisplayPageBoundaries/>
  <w:mirrorMargins/>
  <w:bordersDoNotSurroundHeader/>
  <w:bordersDoNotSurroundFooter/>
  <w:activeWritingStyle w:appName="MSWord" w:lang="en-US" w:vendorID="64" w:dllVersion="5" w:nlCheck="1" w:checkStyle="1"/>
  <w:activeWritingStyle w:appName="MSWord" w:lang="zh-CN" w:vendorID="64" w:dllVersion="5" w:nlCheck="1" w:checkStyle="1"/>
  <w:activeWritingStyle w:appName="MSWord" w:lang="en-US" w:vendorID="64" w:dllVersion="6" w:nlCheck="1" w:checkStyle="1"/>
  <w:activeWritingStyle w:appName="MSWord" w:lang="zh-CN" w:vendorID="64" w:dllVersion="0" w:nlCheck="1" w:checkStyle="1"/>
  <w:activeWritingStyle w:appName="MSWord" w:lang="en-US" w:vendorID="64" w:dllVersion="0" w:nlCheck="1" w:checkStyle="0"/>
  <w:proofState w:spelling="clean" w:grammar="clean"/>
  <w:attachedTemplate r:id="rId1"/>
  <w:doNotTrackMoves/>
  <w:defaultTabStop w:val="420"/>
  <w:evenAndOddHeaders/>
  <w:drawingGridHorizontalSpacing w:val="93"/>
  <w:drawingGridVerticalSpacing w:val="285"/>
  <w:displayHorizontalDrawingGridEvery w:val="0"/>
  <w:characterSpacingControl w:val="compressPunctuation"/>
  <w:hdrShapeDefaults>
    <o:shapedefaults v:ext="edit" spidmax="2079"/>
  </w:hdrShapeDefaults>
  <w:footnotePr>
    <w:numRestart w:val="eachPage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C6110"/>
    <w:rsid w:val="0002034B"/>
    <w:rsid w:val="00021323"/>
    <w:rsid w:val="001011AA"/>
    <w:rsid w:val="00167DE7"/>
    <w:rsid w:val="00177A29"/>
    <w:rsid w:val="001A7983"/>
    <w:rsid w:val="001A7CA6"/>
    <w:rsid w:val="00263637"/>
    <w:rsid w:val="002B25B0"/>
    <w:rsid w:val="003130BC"/>
    <w:rsid w:val="00352272"/>
    <w:rsid w:val="0038375E"/>
    <w:rsid w:val="003C359F"/>
    <w:rsid w:val="003C72D7"/>
    <w:rsid w:val="003D335F"/>
    <w:rsid w:val="00421C27"/>
    <w:rsid w:val="0042504E"/>
    <w:rsid w:val="00447158"/>
    <w:rsid w:val="004A5B6F"/>
    <w:rsid w:val="00593778"/>
    <w:rsid w:val="00593800"/>
    <w:rsid w:val="005D4DCA"/>
    <w:rsid w:val="0060088C"/>
    <w:rsid w:val="006C6110"/>
    <w:rsid w:val="006E52E3"/>
    <w:rsid w:val="006F64BF"/>
    <w:rsid w:val="0082047E"/>
    <w:rsid w:val="00821149"/>
    <w:rsid w:val="008844EA"/>
    <w:rsid w:val="00897788"/>
    <w:rsid w:val="008A0B86"/>
    <w:rsid w:val="008F0F6A"/>
    <w:rsid w:val="00924B12"/>
    <w:rsid w:val="00965D55"/>
    <w:rsid w:val="009A0AE5"/>
    <w:rsid w:val="009A4049"/>
    <w:rsid w:val="009C0AA4"/>
    <w:rsid w:val="00A265DE"/>
    <w:rsid w:val="00AA62D6"/>
    <w:rsid w:val="00AF4DE9"/>
    <w:rsid w:val="00B02DA8"/>
    <w:rsid w:val="00B03C38"/>
    <w:rsid w:val="00B3728A"/>
    <w:rsid w:val="00B86578"/>
    <w:rsid w:val="00B93945"/>
    <w:rsid w:val="00C25375"/>
    <w:rsid w:val="00C80426"/>
    <w:rsid w:val="00CA0E0F"/>
    <w:rsid w:val="00CC668A"/>
    <w:rsid w:val="00D42E52"/>
    <w:rsid w:val="00D44E86"/>
    <w:rsid w:val="00DC52AB"/>
    <w:rsid w:val="00DE2DCE"/>
    <w:rsid w:val="00DE476A"/>
    <w:rsid w:val="00E56AE2"/>
    <w:rsid w:val="00E90BCA"/>
    <w:rsid w:val="00EB5244"/>
    <w:rsid w:val="00F55384"/>
    <w:rsid w:val="00FA18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79"/>
    <o:shapelayout v:ext="edit">
      <o:idmap v:ext="edit" data="2"/>
    </o:shapelayout>
  </w:shapeDefaults>
  <w:decimalSymbol w:val="."/>
  <w:listSeparator w:val=","/>
  <w14:docId w14:val="313613E7"/>
  <w14:defaultImageDpi w14:val="300"/>
  <w15:chartTrackingRefBased/>
  <w15:docId w15:val="{6EF6DC10-0015-42E4-86AA-6BA2BD682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overflowPunct w:val="0"/>
      <w:jc w:val="both"/>
    </w:pPr>
    <w:rPr>
      <w:kern w:val="2"/>
      <w:sz w:val="18"/>
    </w:rPr>
  </w:style>
  <w:style w:type="paragraph" w:styleId="1">
    <w:name w:val="heading 1"/>
    <w:basedOn w:val="a"/>
    <w:next w:val="a0"/>
    <w:qFormat/>
    <w:pPr>
      <w:keepNext/>
      <w:keepLines/>
      <w:numPr>
        <w:numId w:val="1"/>
      </w:numPr>
      <w:tabs>
        <w:tab w:val="left" w:pos="318"/>
      </w:tabs>
      <w:adjustRightInd w:val="0"/>
      <w:spacing w:before="160" w:after="160"/>
      <w:jc w:val="left"/>
      <w:textAlignment w:val="baseline"/>
      <w:outlineLvl w:val="0"/>
    </w:pPr>
    <w:rPr>
      <w:rFonts w:eastAsia="黑体"/>
      <w:kern w:val="0"/>
      <w:sz w:val="21"/>
    </w:rPr>
  </w:style>
  <w:style w:type="paragraph" w:styleId="2">
    <w:name w:val="heading 2"/>
    <w:basedOn w:val="a"/>
    <w:next w:val="a0"/>
    <w:qFormat/>
    <w:pPr>
      <w:keepNext/>
      <w:keepLines/>
      <w:numPr>
        <w:ilvl w:val="1"/>
        <w:numId w:val="1"/>
      </w:numPr>
      <w:tabs>
        <w:tab w:val="left" w:pos="414"/>
      </w:tabs>
      <w:autoSpaceDE w:val="0"/>
      <w:autoSpaceDN w:val="0"/>
      <w:adjustRightInd w:val="0"/>
      <w:spacing w:beforeLines="25" w:before="25" w:afterLines="25" w:after="25"/>
      <w:jc w:val="left"/>
      <w:textAlignment w:val="baseline"/>
      <w:outlineLvl w:val="1"/>
    </w:pPr>
    <w:rPr>
      <w:rFonts w:eastAsia="黑体"/>
      <w:kern w:val="0"/>
    </w:rPr>
  </w:style>
  <w:style w:type="paragraph" w:styleId="3">
    <w:name w:val="heading 3"/>
    <w:basedOn w:val="a"/>
    <w:next w:val="a0"/>
    <w:autoRedefine/>
    <w:qFormat/>
    <w:pPr>
      <w:keepNext/>
      <w:keepLines/>
      <w:numPr>
        <w:ilvl w:val="2"/>
        <w:numId w:val="1"/>
      </w:numPr>
      <w:tabs>
        <w:tab w:val="left" w:pos="561"/>
      </w:tabs>
      <w:jc w:val="left"/>
      <w:outlineLvl w:val="2"/>
    </w:pPr>
  </w:style>
  <w:style w:type="paragraph" w:styleId="4">
    <w:name w:val="heading 4"/>
    <w:basedOn w:val="a"/>
    <w:next w:val="a"/>
    <w:qFormat/>
    <w:pPr>
      <w:keepNext/>
      <w:keepLines/>
      <w:numPr>
        <w:ilvl w:val="3"/>
        <w:numId w:val="1"/>
      </w:numPr>
      <w:jc w:val="left"/>
      <w:outlineLvl w:val="3"/>
    </w:pPr>
    <w:rPr>
      <w:rFonts w:ascii="Arial" w:eastAsia="黑体" w:hAnsi="Arial"/>
    </w:rPr>
  </w:style>
  <w:style w:type="paragraph" w:styleId="5">
    <w:name w:val="heading 5"/>
    <w:basedOn w:val="a"/>
    <w:next w:val="a"/>
    <w:qFormat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sz w:val="28"/>
    </w:rPr>
  </w:style>
  <w:style w:type="paragraph" w:styleId="6">
    <w:name w:val="heading 6"/>
    <w:basedOn w:val="a"/>
    <w:next w:val="a"/>
    <w:qFormat/>
    <w:pPr>
      <w:keepNext/>
      <w:keepLines/>
      <w:numPr>
        <w:ilvl w:val="5"/>
        <w:numId w:val="1"/>
      </w:numPr>
      <w:spacing w:before="240" w:after="64"/>
      <w:jc w:val="left"/>
      <w:outlineLvl w:val="5"/>
    </w:pPr>
  </w:style>
  <w:style w:type="paragraph" w:styleId="7">
    <w:name w:val="heading 7"/>
    <w:basedOn w:val="a"/>
    <w:next w:val="a"/>
    <w:qFormat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sz w:val="24"/>
    </w:rPr>
  </w:style>
  <w:style w:type="paragraph" w:styleId="8">
    <w:name w:val="heading 8"/>
    <w:basedOn w:val="a"/>
    <w:next w:val="a"/>
    <w:qFormat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="Arial" w:eastAsia="黑体" w:hAnsi="Arial"/>
      <w:sz w:val="24"/>
    </w:rPr>
  </w:style>
  <w:style w:type="paragraph" w:styleId="9">
    <w:name w:val="heading 9"/>
    <w:basedOn w:val="a"/>
    <w:next w:val="a"/>
    <w:qFormat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="Arial" w:eastAsia="黑体" w:hAnsi="Arial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semiHidden/>
    <w:pPr>
      <w:tabs>
        <w:tab w:val="left" w:pos="357"/>
      </w:tabs>
      <w:ind w:firstLineChars="200" w:firstLine="200"/>
    </w:pPr>
  </w:style>
  <w:style w:type="paragraph" w:styleId="a4">
    <w:name w:val="footer"/>
    <w:basedOn w:val="a"/>
    <w:semiHidden/>
    <w:pPr>
      <w:tabs>
        <w:tab w:val="center" w:pos="4153"/>
        <w:tab w:val="right" w:pos="8306"/>
      </w:tabs>
      <w:autoSpaceDE w:val="0"/>
      <w:autoSpaceDN w:val="0"/>
      <w:adjustRightInd w:val="0"/>
      <w:spacing w:line="240" w:lineRule="atLeast"/>
      <w:jc w:val="left"/>
      <w:textAlignment w:val="baseline"/>
    </w:pPr>
    <w:rPr>
      <w:rFonts w:eastAsia="·s²Ó©úÅé"/>
      <w:kern w:val="0"/>
    </w:rPr>
  </w:style>
  <w:style w:type="paragraph" w:styleId="a5">
    <w:name w:val="header"/>
    <w:basedOn w:val="a"/>
    <w:semiHidden/>
    <w:pPr>
      <w:pBdr>
        <w:bottom w:val="single" w:sz="6" w:space="1" w:color="auto"/>
      </w:pBdr>
      <w:snapToGrid w:val="0"/>
      <w:jc w:val="center"/>
    </w:pPr>
  </w:style>
  <w:style w:type="paragraph" w:styleId="a6">
    <w:name w:val="caption"/>
    <w:basedOn w:val="a"/>
    <w:next w:val="a"/>
    <w:qFormat/>
    <w:pPr>
      <w:spacing w:before="152" w:after="160"/>
    </w:pPr>
    <w:rPr>
      <w:rFonts w:ascii="Arial" w:eastAsia="黑体" w:hAnsi="Arial"/>
    </w:rPr>
  </w:style>
  <w:style w:type="paragraph" w:styleId="a7">
    <w:name w:val="footnote text"/>
    <w:basedOn w:val="a"/>
    <w:next w:val="10"/>
    <w:semiHidden/>
    <w:pPr>
      <w:tabs>
        <w:tab w:val="left" w:pos="465"/>
      </w:tabs>
      <w:snapToGrid w:val="0"/>
      <w:spacing w:before="120" w:line="312" w:lineRule="auto"/>
      <w:ind w:firstLineChars="267" w:firstLine="267"/>
    </w:pPr>
    <w:rPr>
      <w:sz w:val="15"/>
    </w:rPr>
  </w:style>
  <w:style w:type="paragraph" w:customStyle="1" w:styleId="10">
    <w:name w:val="脚注文本1"/>
    <w:basedOn w:val="a7"/>
    <w:pPr>
      <w:spacing w:before="0"/>
      <w:ind w:firstLineChars="297" w:firstLine="297"/>
    </w:pPr>
  </w:style>
  <w:style w:type="character" w:styleId="a8">
    <w:name w:val="footnote reference"/>
    <w:autoRedefine/>
    <w:semiHidden/>
    <w:rPr>
      <w:rFonts w:ascii="Monotype Sorts" w:eastAsia="宋体" w:hAnsi="Monotype Sorts"/>
      <w:spacing w:val="0"/>
      <w:w w:val="100"/>
      <w:position w:val="0"/>
      <w:sz w:val="11"/>
      <w:vertAlign w:val="baseline"/>
    </w:rPr>
  </w:style>
  <w:style w:type="paragraph" w:customStyle="1" w:styleId="a9">
    <w:name w:val="首页页眉"/>
    <w:basedOn w:val="a5"/>
    <w:pPr>
      <w:pBdr>
        <w:bottom w:val="double" w:sz="6" w:space="1" w:color="auto"/>
      </w:pBdr>
      <w:jc w:val="both"/>
    </w:pPr>
  </w:style>
  <w:style w:type="paragraph" w:customStyle="1" w:styleId="Correspond">
    <w:name w:val="Correspond"/>
    <w:basedOn w:val="DepartCorrespondhttp"/>
    <w:next w:val="a"/>
  </w:style>
  <w:style w:type="paragraph" w:customStyle="1" w:styleId="DepartCorrespondhttp">
    <w:name w:val="Depart.Correspond.http"/>
    <w:basedOn w:val="aa"/>
    <w:pPr>
      <w:ind w:left="66" w:hangingChars="66" w:hanging="66"/>
    </w:pPr>
    <w:rPr>
      <w:iCs/>
      <w:sz w:val="16"/>
    </w:rPr>
  </w:style>
  <w:style w:type="paragraph" w:customStyle="1" w:styleId="aa">
    <w:name w:val="单位"/>
    <w:pPr>
      <w:ind w:left="70" w:hangingChars="70" w:hanging="70"/>
      <w:jc w:val="both"/>
    </w:pPr>
    <w:rPr>
      <w:sz w:val="17"/>
    </w:rPr>
  </w:style>
  <w:style w:type="character" w:styleId="ab">
    <w:name w:val="Strong"/>
    <w:uiPriority w:val="22"/>
    <w:qFormat/>
    <w:rPr>
      <w:b/>
      <w:bCs/>
    </w:rPr>
  </w:style>
  <w:style w:type="paragraph" w:customStyle="1" w:styleId="Date1">
    <w:name w:val="Date1"/>
    <w:basedOn w:val="DepartCorrespondhttp"/>
    <w:next w:val="Information"/>
    <w:pPr>
      <w:spacing w:after="240"/>
    </w:pPr>
    <w:rPr>
      <w:sz w:val="18"/>
    </w:rPr>
  </w:style>
  <w:style w:type="paragraph" w:customStyle="1" w:styleId="Information">
    <w:name w:val="Information"/>
    <w:basedOn w:val="Date1"/>
    <w:next w:val="Abstract"/>
    <w:pPr>
      <w:ind w:left="0" w:firstLineChars="0" w:firstLine="0"/>
    </w:pPr>
    <w:rPr>
      <w:b/>
      <w:bCs/>
    </w:rPr>
  </w:style>
  <w:style w:type="paragraph" w:customStyle="1" w:styleId="Abstract">
    <w:name w:val="Abstract"/>
    <w:next w:val="Keywords"/>
    <w:pPr>
      <w:tabs>
        <w:tab w:val="left" w:pos="937"/>
      </w:tabs>
      <w:jc w:val="both"/>
    </w:pPr>
    <w:rPr>
      <w:rFonts w:eastAsia="楷体_GB2312"/>
      <w:kern w:val="2"/>
      <w:sz w:val="18"/>
    </w:rPr>
  </w:style>
  <w:style w:type="paragraph" w:customStyle="1" w:styleId="Keywords">
    <w:name w:val="Key words"/>
    <w:basedOn w:val="a"/>
    <w:next w:val="ac"/>
    <w:pPr>
      <w:tabs>
        <w:tab w:val="left" w:pos="1176"/>
      </w:tabs>
      <w:adjustRightInd w:val="0"/>
      <w:spacing w:after="290"/>
      <w:ind w:left="632" w:hangingChars="632" w:hanging="632"/>
    </w:pPr>
    <w:rPr>
      <w:rFonts w:eastAsia="楷体_GB2312"/>
      <w:snapToGrid w:val="0"/>
    </w:rPr>
  </w:style>
  <w:style w:type="paragraph" w:customStyle="1" w:styleId="ac">
    <w:name w:val="摘要"/>
    <w:basedOn w:val="a0"/>
    <w:next w:val="ad"/>
    <w:pPr>
      <w:tabs>
        <w:tab w:val="clear" w:pos="357"/>
        <w:tab w:val="left" w:pos="798"/>
      </w:tabs>
      <w:adjustRightInd w:val="0"/>
      <w:ind w:firstLineChars="0" w:firstLine="0"/>
    </w:pPr>
    <w:rPr>
      <w:rFonts w:eastAsia="楷体_GB2312"/>
      <w:snapToGrid w:val="0"/>
    </w:rPr>
  </w:style>
  <w:style w:type="paragraph" w:customStyle="1" w:styleId="ad">
    <w:name w:val="关键词"/>
    <w:basedOn w:val="ac"/>
    <w:next w:val="ae"/>
    <w:pPr>
      <w:ind w:left="429" w:hangingChars="429" w:hanging="429"/>
    </w:pPr>
  </w:style>
  <w:style w:type="paragraph" w:customStyle="1" w:styleId="ae">
    <w:name w:val="分类号"/>
    <w:basedOn w:val="Date1"/>
    <w:next w:val="a0"/>
    <w:pPr>
      <w:tabs>
        <w:tab w:val="left" w:pos="1233"/>
      </w:tabs>
      <w:spacing w:after="320"/>
      <w:ind w:left="0" w:firstLineChars="0" w:firstLine="0"/>
    </w:pPr>
    <w:rPr>
      <w:rFonts w:eastAsia="黑体"/>
    </w:rPr>
  </w:style>
  <w:style w:type="paragraph" w:customStyle="1" w:styleId="Title1">
    <w:name w:val="Title1"/>
    <w:basedOn w:val="a"/>
    <w:next w:val="Name"/>
    <w:pPr>
      <w:keepNext/>
      <w:keepLines/>
      <w:snapToGrid w:val="0"/>
      <w:spacing w:before="240" w:after="100"/>
      <w:outlineLvl w:val="0"/>
    </w:pPr>
    <w:rPr>
      <w:rFonts w:eastAsia="黑体"/>
      <w:b/>
      <w:sz w:val="24"/>
    </w:rPr>
  </w:style>
  <w:style w:type="paragraph" w:customStyle="1" w:styleId="Name">
    <w:name w:val="Name"/>
    <w:basedOn w:val="af"/>
    <w:next w:val="DepartCorrespondhttp"/>
    <w:pPr>
      <w:keepNext/>
      <w:spacing w:before="220" w:after="180"/>
    </w:pPr>
    <w:rPr>
      <w:rFonts w:eastAsia="宋体"/>
      <w:w w:val="100"/>
      <w:sz w:val="18"/>
    </w:rPr>
  </w:style>
  <w:style w:type="paragraph" w:customStyle="1" w:styleId="af">
    <w:name w:val="作者"/>
    <w:basedOn w:val="a"/>
    <w:next w:val="aa"/>
    <w:pPr>
      <w:spacing w:before="160" w:after="240" w:line="0" w:lineRule="atLeast"/>
      <w:jc w:val="left"/>
    </w:pPr>
    <w:rPr>
      <w:rFonts w:eastAsia="仿宋_GB2312"/>
      <w:w w:val="66"/>
      <w:sz w:val="28"/>
    </w:rPr>
  </w:style>
  <w:style w:type="paragraph" w:customStyle="1" w:styleId="af0">
    <w:name w:val="文前文本"/>
    <w:basedOn w:val="ad"/>
    <w:pPr>
      <w:ind w:left="0" w:firstLine="0"/>
    </w:pPr>
    <w:rPr>
      <w:b/>
    </w:rPr>
  </w:style>
  <w:style w:type="paragraph" w:customStyle="1" w:styleId="af1">
    <w:name w:val="定理"/>
    <w:basedOn w:val="a0"/>
    <w:next w:val="a0"/>
    <w:rPr>
      <w:rFonts w:eastAsia="黑体"/>
    </w:rPr>
  </w:style>
  <w:style w:type="paragraph" w:styleId="af2">
    <w:name w:val="Subtitle"/>
    <w:basedOn w:val="a"/>
    <w:next w:val="af"/>
    <w:qFormat/>
    <w:pPr>
      <w:spacing w:before="320"/>
      <w:outlineLvl w:val="0"/>
    </w:pPr>
    <w:rPr>
      <w:rFonts w:eastAsia="黑体"/>
      <w:sz w:val="36"/>
    </w:rPr>
  </w:style>
  <w:style w:type="paragraph" w:customStyle="1" w:styleId="af3">
    <w:name w:val="表名"/>
    <w:basedOn w:val="a"/>
    <w:pPr>
      <w:spacing w:after="120"/>
    </w:pPr>
  </w:style>
  <w:style w:type="character" w:styleId="af4">
    <w:name w:val="endnote reference"/>
    <w:semiHidden/>
    <w:rPr>
      <w:vertAlign w:val="superscript"/>
    </w:rPr>
  </w:style>
  <w:style w:type="paragraph" w:customStyle="1" w:styleId="Reference">
    <w:name w:val="Reference"/>
    <w:basedOn w:val="a"/>
    <w:next w:val="TextofReference"/>
    <w:pPr>
      <w:snapToGrid w:val="0"/>
      <w:spacing w:before="280"/>
      <w:jc w:val="left"/>
      <w:outlineLvl w:val="0"/>
    </w:pPr>
    <w:rPr>
      <w:rFonts w:eastAsia="黑体"/>
      <w:b/>
    </w:rPr>
  </w:style>
  <w:style w:type="paragraph" w:customStyle="1" w:styleId="TextofReference">
    <w:name w:val="Text of Reference"/>
    <w:pPr>
      <w:numPr>
        <w:numId w:val="2"/>
      </w:numPr>
      <w:spacing w:line="260" w:lineRule="exact"/>
      <w:jc w:val="both"/>
    </w:pPr>
    <w:rPr>
      <w:sz w:val="15"/>
    </w:rPr>
  </w:style>
  <w:style w:type="paragraph" w:customStyle="1" w:styleId="af5">
    <w:name w:val="证明"/>
    <w:basedOn w:val="af1"/>
    <w:rPr>
      <w:rFonts w:eastAsia="仿宋_GB2312"/>
    </w:rPr>
  </w:style>
  <w:style w:type="paragraph" w:customStyle="1" w:styleId="TextofReference1">
    <w:name w:val="Text of Reference 1"/>
    <w:pPr>
      <w:numPr>
        <w:numId w:val="3"/>
      </w:numPr>
      <w:spacing w:line="260" w:lineRule="exact"/>
      <w:jc w:val="both"/>
    </w:pPr>
    <w:rPr>
      <w:sz w:val="15"/>
    </w:rPr>
  </w:style>
  <w:style w:type="paragraph" w:customStyle="1" w:styleId="af6">
    <w:name w:val="中文参考文献"/>
    <w:basedOn w:val="Reference"/>
    <w:next w:val="a0"/>
    <w:pPr>
      <w:spacing w:before="240"/>
    </w:pPr>
    <w:rPr>
      <w:b w:val="0"/>
    </w:rPr>
  </w:style>
  <w:style w:type="paragraph" w:customStyle="1" w:styleId="af7">
    <w:name w:val="致谢"/>
    <w:basedOn w:val="af1"/>
    <w:next w:val="Reference"/>
    <w:pPr>
      <w:tabs>
        <w:tab w:val="clear" w:pos="357"/>
      </w:tabs>
      <w:spacing w:beforeLines="100" w:before="100"/>
      <w:ind w:firstLineChars="0" w:firstLine="0"/>
    </w:pPr>
    <w:rPr>
      <w:rFonts w:eastAsia="宋体"/>
      <w:bCs/>
    </w:rPr>
  </w:style>
  <w:style w:type="paragraph" w:customStyle="1" w:styleId="Textof">
    <w:name w:val="Text of 中文参考文献"/>
    <w:basedOn w:val="TextofReference"/>
    <w:pPr>
      <w:numPr>
        <w:numId w:val="0"/>
      </w:numPr>
      <w:tabs>
        <w:tab w:val="left" w:pos="346"/>
      </w:tabs>
      <w:ind w:left="258" w:hangingChars="258" w:hanging="258"/>
    </w:pPr>
  </w:style>
  <w:style w:type="paragraph" w:customStyle="1" w:styleId="Textof0">
    <w:name w:val="Text of 中文参考文献１"/>
    <w:basedOn w:val="Textof"/>
    <w:pPr>
      <w:tabs>
        <w:tab w:val="clear" w:pos="346"/>
        <w:tab w:val="left" w:pos="78"/>
        <w:tab w:val="left" w:pos="424"/>
      </w:tabs>
    </w:pPr>
  </w:style>
  <w:style w:type="paragraph" w:styleId="20">
    <w:name w:val="Body Text 2"/>
    <w:basedOn w:val="a"/>
    <w:semiHidden/>
    <w:pPr>
      <w:spacing w:line="0" w:lineRule="atLeast"/>
      <w:jc w:val="center"/>
    </w:pPr>
    <w:rPr>
      <w:sz w:val="15"/>
    </w:rPr>
  </w:style>
  <w:style w:type="paragraph" w:customStyle="1" w:styleId="http">
    <w:name w:val="http(中)"/>
    <w:basedOn w:val="a"/>
    <w:next w:val="a"/>
    <w:pPr>
      <w:widowControl/>
      <w:overflowPunct/>
      <w:spacing w:after="200"/>
    </w:pPr>
    <w:rPr>
      <w:kern w:val="0"/>
      <w:sz w:val="15"/>
    </w:rPr>
  </w:style>
  <w:style w:type="character" w:styleId="af8">
    <w:name w:val="Hyperlink"/>
    <w:semiHidden/>
    <w:rPr>
      <w:color w:val="0000FF"/>
      <w:u w:val="single"/>
    </w:rPr>
  </w:style>
  <w:style w:type="paragraph" w:styleId="af9">
    <w:name w:val="Revision"/>
    <w:hidden/>
    <w:uiPriority w:val="99"/>
    <w:semiHidden/>
    <w:rsid w:val="001A7983"/>
    <w:rPr>
      <w:kern w:val="2"/>
      <w:sz w:val="18"/>
    </w:rPr>
  </w:style>
  <w:style w:type="paragraph" w:styleId="afa">
    <w:name w:val="Normal (Web)"/>
    <w:basedOn w:val="a"/>
    <w:uiPriority w:val="99"/>
    <w:semiHidden/>
    <w:unhideWhenUsed/>
    <w:rsid w:val="009A0AE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15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82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1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3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JOURNAL\02-11\&#24050;&#25490;\&#20013;&#25991;&#27169;&#26495;&#65288;2003&#65289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58931AA-6193-F340-85DC-182B595099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中文模板（2003）.dot</Template>
  <TotalTime>195</TotalTime>
  <Pages>25</Pages>
  <Words>628</Words>
  <Characters>3583</Characters>
  <Application>Microsoft Office Word</Application>
  <DocSecurity>0</DocSecurity>
  <Lines>29</Lines>
  <Paragraphs>8</Paragraphs>
  <ScaleCrop>false</ScaleCrop>
  <Company>JOS</Company>
  <LinksUpToDate>false</LinksUpToDate>
  <CharactersWithSpaces>4203</CharactersWithSpaces>
  <SharedDoc>false</SharedDoc>
  <HLinks>
    <vt:vector size="12" baseType="variant">
      <vt:variant>
        <vt:i4>1572868</vt:i4>
      </vt:variant>
      <vt:variant>
        <vt:i4>3</vt:i4>
      </vt:variant>
      <vt:variant>
        <vt:i4>0</vt:i4>
      </vt:variant>
      <vt:variant>
        <vt:i4>5</vt:i4>
      </vt:variant>
      <vt:variant>
        <vt:lpwstr>ftp://parcftp.parc.xerox.com/pub/qca/papers/</vt:lpwstr>
      </vt:variant>
      <vt:variant>
        <vt:lpwstr/>
      </vt:variant>
      <vt:variant>
        <vt:i4>1572868</vt:i4>
      </vt:variant>
      <vt:variant>
        <vt:i4>0</vt:i4>
      </vt:variant>
      <vt:variant>
        <vt:i4>0</vt:i4>
      </vt:variant>
      <vt:variant>
        <vt:i4>5</vt:i4>
      </vt:variant>
      <vt:variant>
        <vt:lpwstr>ftp://parcftp.parc.xerox.com/pub/qca/papers/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中文模板</dc:title>
  <dc:subject/>
  <dc:creator>戢静漪</dc:creator>
  <cp:keywords/>
  <dc:description/>
  <cp:lastModifiedBy>mengfan yu</cp:lastModifiedBy>
  <cp:revision>47</cp:revision>
  <cp:lastPrinted>2002-09-10T03:06:00Z</cp:lastPrinted>
  <dcterms:created xsi:type="dcterms:W3CDTF">2024-10-04T02:08:00Z</dcterms:created>
  <dcterms:modified xsi:type="dcterms:W3CDTF">2024-10-04T05:14:00Z</dcterms:modified>
</cp:coreProperties>
</file>